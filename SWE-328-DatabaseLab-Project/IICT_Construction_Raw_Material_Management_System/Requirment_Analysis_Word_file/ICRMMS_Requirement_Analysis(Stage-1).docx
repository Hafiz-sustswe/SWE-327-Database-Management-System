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545"/>
      </w:tblGrid>
      <w:tr w:rsidR="00B0688D" w14:paraId="5139475F" w14:textId="77777777" w:rsidTr="00B0688D">
        <w:trPr>
          <w:trHeight w:val="1771"/>
        </w:trPr>
        <w:tc>
          <w:tcPr>
            <w:tcW w:w="7240" w:type="dxa"/>
            <w:tcBorders>
              <w:top w:val="nil"/>
              <w:left w:val="nil"/>
              <w:bottom w:val="nil"/>
              <w:right w:val="nil"/>
            </w:tcBorders>
          </w:tcPr>
          <w:p w14:paraId="51C6C325" w14:textId="512FF06E" w:rsidR="00B0688D" w:rsidRDefault="00B0688D" w:rsidP="007057F4">
            <w:r>
              <w:rPr>
                <w:noProof/>
              </w:rPr>
              <mc:AlternateContent>
                <mc:Choice Requires="wps">
                  <w:drawing>
                    <wp:inline distT="0" distB="0" distL="0" distR="0" wp14:anchorId="04A478CE" wp14:editId="189011D6">
                      <wp:extent cx="4791075" cy="1228725"/>
                      <wp:effectExtent l="0" t="0" r="0" b="0"/>
                      <wp:docPr id="8" name="Text Box 8"/>
                      <wp:cNvGraphicFramePr/>
                      <a:graphic xmlns:a="http://schemas.openxmlformats.org/drawingml/2006/main">
                        <a:graphicData uri="http://schemas.microsoft.com/office/word/2010/wordprocessingShape">
                          <wps:wsp>
                            <wps:cNvSpPr txBox="1"/>
                            <wps:spPr>
                              <a:xfrm>
                                <a:off x="0" y="0"/>
                                <a:ext cx="4791075" cy="1228725"/>
                              </a:xfrm>
                              <a:prstGeom prst="rect">
                                <a:avLst/>
                              </a:prstGeom>
                              <a:noFill/>
                              <a:ln w="6350">
                                <a:noFill/>
                              </a:ln>
                            </wps:spPr>
                            <wps:txbx>
                              <w:txbxContent>
                                <w:p w14:paraId="1368FD8E" w14:textId="2E1A6801" w:rsidR="00B0688D" w:rsidRPr="00EE6C36" w:rsidRDefault="00EE6C36" w:rsidP="002E0194">
                                  <w:pPr>
                                    <w:pStyle w:val="Title"/>
                                    <w:rPr>
                                      <w:sz w:val="56"/>
                                      <w:szCs w:val="56"/>
                                    </w:rPr>
                                  </w:pPr>
                                  <w:r w:rsidRPr="00EE6C36">
                                    <w:rPr>
                                      <w:sz w:val="56"/>
                                      <w:szCs w:val="56"/>
                                    </w:rPr>
                                    <w:t>IICT Construction Site</w:t>
                                  </w:r>
                                </w:p>
                                <w:p w14:paraId="4614A789" w14:textId="6FD7254F" w:rsidR="00EE6C36" w:rsidRPr="00EE6C36" w:rsidRDefault="00EE6C36" w:rsidP="002E0194">
                                  <w:pPr>
                                    <w:pStyle w:val="Title"/>
                                    <w:rPr>
                                      <w:sz w:val="56"/>
                                      <w:szCs w:val="56"/>
                                    </w:rPr>
                                  </w:pPr>
                                  <w:r w:rsidRPr="00EE6C36">
                                    <w:rPr>
                                      <w:sz w:val="56"/>
                                      <w:szCs w:val="56"/>
                                    </w:rPr>
                                    <w:t>Management System</w:t>
                                  </w:r>
                                </w:p>
                                <w:p w14:paraId="2ECC7AC8" w14:textId="77777777" w:rsidR="00EE6C36" w:rsidRPr="002E0194" w:rsidRDefault="00EE6C36" w:rsidP="002E019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A478CE" id="_x0000_t202" coordsize="21600,21600" o:spt="202" path="m,l,21600r21600,l21600,xe">
                      <v:stroke joinstyle="miter"/>
                      <v:path gradientshapeok="t" o:connecttype="rect"/>
                    </v:shapetype>
                    <v:shape id="Text Box 8" o:spid="_x0000_s1026" type="#_x0000_t202" style="width:377.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" filled="f" stroked="f" strokeweight=".5pt">
                      <v:textbox>
                        <w:txbxContent>
                          <w:p w14:paraId="1368FD8E" w14:textId="2E1A6801" w:rsidR="00B0688D" w:rsidRPr="00EE6C36" w:rsidRDefault="00EE6C36" w:rsidP="002E0194">
                            <w:pPr>
                              <w:pStyle w:val="Title"/>
                              <w:rPr>
                                <w:sz w:val="56"/>
                                <w:szCs w:val="56"/>
                              </w:rPr>
                            </w:pPr>
                            <w:r w:rsidRPr="00EE6C36">
                              <w:rPr>
                                <w:sz w:val="56"/>
                                <w:szCs w:val="56"/>
                              </w:rPr>
                              <w:t>IICT Construction Site</w:t>
                            </w:r>
                          </w:p>
                          <w:p w14:paraId="4614A789" w14:textId="6FD7254F" w:rsidR="00EE6C36" w:rsidRPr="00EE6C36" w:rsidRDefault="00EE6C36" w:rsidP="002E0194">
                            <w:pPr>
                              <w:pStyle w:val="Title"/>
                              <w:rPr>
                                <w:sz w:val="56"/>
                                <w:szCs w:val="56"/>
                              </w:rPr>
                            </w:pPr>
                            <w:r w:rsidRPr="00EE6C36">
                              <w:rPr>
                                <w:sz w:val="56"/>
                                <w:szCs w:val="56"/>
                              </w:rPr>
                              <w:t>Management System</w:t>
                            </w:r>
                          </w:p>
                          <w:p w14:paraId="2ECC7AC8" w14:textId="77777777" w:rsidR="00EE6C36" w:rsidRPr="002E0194" w:rsidRDefault="00EE6C36" w:rsidP="002E0194">
                            <w:pPr>
                              <w:pStyle w:val="Titl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0325B986" w14:textId="77777777" w:rsidTr="00B0688D">
        <w:trPr>
          <w:trHeight w:val="2043"/>
        </w:trPr>
        <w:tc>
          <w:tcPr>
            <w:tcW w:w="4572" w:type="dxa"/>
          </w:tcPr>
          <w:p w14:paraId="1D73EBB1" w14:textId="77777777" w:rsidR="00B0688D" w:rsidRDefault="00B0688D" w:rsidP="007057F4">
            <w:r>
              <w:rPr>
                <w:noProof/>
              </w:rPr>
              <mc:AlternateContent>
                <mc:Choice Requires="wps">
                  <w:drawing>
                    <wp:inline distT="0" distB="0" distL="0" distR="0" wp14:anchorId="0B08541A" wp14:editId="527C8C87">
                      <wp:extent cx="6410325" cy="590550"/>
                      <wp:effectExtent l="0" t="0" r="0" b="0"/>
                      <wp:docPr id="6" name="Text Box 6"/>
                      <wp:cNvGraphicFramePr/>
                      <a:graphic xmlns:a="http://schemas.openxmlformats.org/drawingml/2006/main">
                        <a:graphicData uri="http://schemas.microsoft.com/office/word/2010/wordprocessingShape">
                          <wps:wsp>
                            <wps:cNvSpPr txBox="1"/>
                            <wps:spPr>
                              <a:xfrm>
                                <a:off x="0" y="0"/>
                                <a:ext cx="6410325" cy="590550"/>
                              </a:xfrm>
                              <a:prstGeom prst="rect">
                                <a:avLst/>
                              </a:prstGeom>
                              <a:noFill/>
                              <a:ln w="6350">
                                <a:noFill/>
                              </a:ln>
                            </wps:spPr>
                            <wps:txb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08541A" id="Text Box 6" o:spid="_x0000_s1027" type="#_x0000_t202" style="width:504.7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" filled="f" stroked="f" strokeweight=".5pt">
                      <v:textbox>
                        <w:txbxContent>
                          <w:p w14:paraId="62E1E97F" w14:textId="316DC3FE" w:rsidR="00AD5CF0" w:rsidRPr="00AD5CF0" w:rsidRDefault="00AD5CF0" w:rsidP="00AD5CF0">
                            <w:pPr>
                              <w:rPr>
                                <w:sz w:val="44"/>
                                <w:szCs w:val="44"/>
                              </w:rPr>
                            </w:pPr>
                            <w:r w:rsidRPr="00AD5CF0">
                              <w:rPr>
                                <w:rFonts w:asciiTheme="majorHAnsi" w:hAnsiTheme="majorHAnsi"/>
                                <w:color w:val="0189F9" w:themeColor="accent1"/>
                                <w:sz w:val="44"/>
                                <w:szCs w:val="44"/>
                              </w:rPr>
                              <w:t>Database Requirement Specification</w:t>
                            </w:r>
                          </w:p>
                          <w:p w14:paraId="045431D3" w14:textId="0FC786D4" w:rsidR="00B0688D" w:rsidRPr="002178B9" w:rsidRDefault="00B0688D" w:rsidP="004F2231">
                            <w:pPr>
                              <w:rPr>
                                <w:rFonts w:asciiTheme="majorHAnsi" w:hAnsiTheme="majorHAnsi"/>
                                <w:color w:val="0189F9" w:themeColor="accent1"/>
                                <w:sz w:val="48"/>
                                <w:szCs w:val="48"/>
                              </w:rPr>
                            </w:pPr>
                          </w:p>
                        </w:txbxContent>
                      </v:textbox>
                      <w10:anchorlock/>
                    </v:shape>
                  </w:pict>
                </mc:Fallback>
              </mc:AlternateContent>
            </w:r>
            <w:r>
              <w:rPr>
                <w:noProof/>
              </w:rPr>
              <mc:AlternateContent>
                <mc:Choice Requires="wps">
                  <w:drawing>
                    <wp:inline distT="0" distB="0" distL="0" distR="0" wp14:anchorId="611369E4" wp14:editId="18E9A263">
                      <wp:extent cx="4876800" cy="476250"/>
                      <wp:effectExtent l="0" t="0" r="0" b="0"/>
                      <wp:docPr id="7" name="Text Box 7"/>
                      <wp:cNvGraphicFramePr/>
                      <a:graphic xmlns:a="http://schemas.openxmlformats.org/drawingml/2006/main">
                        <a:graphicData uri="http://schemas.microsoft.com/office/word/2010/wordprocessingShape">
                          <wps:wsp>
                            <wps:cNvSpPr txBox="1"/>
                            <wps:spPr>
                              <a:xfrm>
                                <a:off x="0" y="0"/>
                                <a:ext cx="4876800" cy="476250"/>
                              </a:xfrm>
                              <a:prstGeom prst="rect">
                                <a:avLst/>
                              </a:prstGeom>
                              <a:noFill/>
                              <a:ln w="6350">
                                <a:noFill/>
                              </a:ln>
                            </wps:spPr>
                            <wps:txb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1369E4" id="Text Box 7" o:spid="_x0000_s1028" type="#_x0000_t202" style="width:384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" filled="f" stroked="f" strokeweight=".5pt">
                      <v:textbox>
                        <w:txbxContent>
                          <w:p w14:paraId="35D413CC" w14:textId="7AD744E2" w:rsidR="00F876CB" w:rsidRPr="00B0688D" w:rsidRDefault="001A3C85" w:rsidP="00AD5CF0">
                            <w:pPr>
                              <w:jc w:val="center"/>
                            </w:pPr>
                            <w:r>
                              <w:rPr>
                                <w:sz w:val="36"/>
                                <w:szCs w:val="36"/>
                              </w:rPr>
                              <w:t xml:space="preserve">     </w:t>
                            </w:r>
                            <w:r w:rsidR="005D35CE">
                              <w:rPr>
                                <w:sz w:val="36"/>
                                <w:szCs w:val="36"/>
                              </w:rPr>
                              <w:t>f</w:t>
                            </w:r>
                            <w:r w:rsidR="00AD5CF0">
                              <w:rPr>
                                <w:sz w:val="36"/>
                                <w:szCs w:val="36"/>
                              </w:rPr>
                              <w:t>or</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68EAF1A" w14:textId="77777777" w:rsidTr="007057F4">
        <w:trPr>
          <w:trHeight w:val="1080"/>
        </w:trPr>
        <w:tc>
          <w:tcPr>
            <w:tcW w:w="5449" w:type="dxa"/>
            <w:vAlign w:val="center"/>
          </w:tcPr>
          <w:p w14:paraId="594B0373" w14:textId="77777777" w:rsidR="00B0688D" w:rsidRDefault="00B0688D" w:rsidP="007057F4">
            <w:r>
              <w:rPr>
                <w:noProof/>
              </w:rPr>
              <mc:AlternateContent>
                <mc:Choice Requires="wps">
                  <w:drawing>
                    <wp:inline distT="0" distB="0" distL="0" distR="0" wp14:anchorId="59B21580" wp14:editId="73FB78DF">
                      <wp:extent cx="2781300" cy="814705"/>
                      <wp:effectExtent l="0" t="0" r="0" b="4445"/>
                      <wp:docPr id="13" name="Text Box 13"/>
                      <wp:cNvGraphicFramePr/>
                      <a:graphic xmlns:a="http://schemas.openxmlformats.org/drawingml/2006/main">
                        <a:graphicData uri="http://schemas.microsoft.com/office/word/2010/wordprocessingShape">
                          <wps:wsp>
                            <wps:cNvSpPr txBox="1"/>
                            <wps:spPr>
                              <a:xfrm>
                                <a:off x="0" y="0"/>
                                <a:ext cx="2781300" cy="814705"/>
                              </a:xfrm>
                              <a:prstGeom prst="rect">
                                <a:avLst/>
                              </a:prstGeom>
                              <a:noFill/>
                              <a:ln w="6350">
                                <a:noFill/>
                              </a:ln>
                            </wps:spPr>
                            <wps:txb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21580" id="Text Box 13" o:spid="_x0000_s1029" type="#_x0000_t202" style="width:219pt;height:6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" filled="f" stroked="f" strokeweight=".5pt">
                      <v:textbox>
                        <w:txbxContent>
                          <w:p w14:paraId="399C0D32" w14:textId="77777777" w:rsidR="00B0688D" w:rsidRPr="007057F4" w:rsidRDefault="00B0688D" w:rsidP="007057F4"/>
                          <w:p w14:paraId="32B2FC19" w14:textId="7581A6EE" w:rsidR="00B0688D" w:rsidRPr="007057F4" w:rsidRDefault="005D35CE" w:rsidP="007057F4">
                            <w:r w:rsidRPr="00D967AC">
                              <w:rPr>
                                <w:noProof/>
                              </w:rPr>
                              <w:drawing>
                                <wp:inline distT="0" distB="0" distL="0" distR="0" wp14:anchorId="09EDFE5D" wp14:editId="0A43D9AE">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xbxContent>
                      </v:textbox>
                      <w10:anchorlock/>
                    </v:shape>
                  </w:pict>
                </mc:Fallback>
              </mc:AlternateContent>
            </w:r>
          </w:p>
        </w:tc>
        <w:tc>
          <w:tcPr>
            <w:tcW w:w="4901" w:type="dxa"/>
            <w:vAlign w:val="center"/>
          </w:tcPr>
          <w:p w14:paraId="2DD02E58" w14:textId="04E72EA7" w:rsidR="00B0688D" w:rsidRDefault="005D35CE" w:rsidP="007057F4">
            <w:pPr>
              <w:jc w:val="right"/>
            </w:pPr>
            <w:r w:rsidRPr="00D967AC">
              <w:rPr>
                <w:noProof/>
              </w:rPr>
              <w:drawing>
                <wp:inline distT="0" distB="0" distL="0" distR="0" wp14:anchorId="33F56D39" wp14:editId="0BBA8CD8">
                  <wp:extent cx="521841" cy="567958"/>
                  <wp:effectExtent l="0" t="0" r="0" b="3810"/>
                  <wp:docPr id="5" name="Picture 5">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521841" cy="567958"/>
                          </a:xfrm>
                          <a:prstGeom prst="rect">
                            <a:avLst/>
                          </a:prstGeom>
                        </pic:spPr>
                      </pic:pic>
                    </a:graphicData>
                  </a:graphic>
                </wp:inline>
              </w:drawing>
            </w:r>
          </w:p>
        </w:tc>
      </w:tr>
    </w:tbl>
    <w:p w14:paraId="40473133" w14:textId="5732DA00" w:rsidR="001A3C85" w:rsidRDefault="00BE297D" w:rsidP="007057F4">
      <w:r>
        <w:rPr>
          <w:noProof/>
        </w:rPr>
        <w:drawing>
          <wp:anchor distT="0" distB="0" distL="114300" distR="114300" simplePos="0" relativeHeight="251660288" behindDoc="1" locked="0" layoutInCell="1" allowOverlap="1" wp14:anchorId="2D261EAA" wp14:editId="5D50C1D3">
            <wp:simplePos x="0" y="0"/>
            <wp:positionH relativeFrom="page">
              <wp:posOffset>913186</wp:posOffset>
            </wp:positionH>
            <wp:positionV relativeFrom="paragraph">
              <wp:posOffset>3402965</wp:posOffset>
            </wp:positionV>
            <wp:extent cx="5796501" cy="34954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796501" cy="349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1AEF1AB" wp14:editId="2900CB5D">
            <wp:simplePos x="0" y="0"/>
            <wp:positionH relativeFrom="column">
              <wp:posOffset>3471710</wp:posOffset>
            </wp:positionH>
            <wp:positionV relativeFrom="paragraph">
              <wp:posOffset>1532393</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5D35CE">
        <w:rPr>
          <w:noProof/>
        </w:rPr>
        <w:drawing>
          <wp:anchor distT="0" distB="0" distL="114300" distR="114300" simplePos="0" relativeHeight="251662336" behindDoc="1" locked="0" layoutInCell="1" allowOverlap="1" wp14:anchorId="47BEB961" wp14:editId="306DD064">
            <wp:simplePos x="0" y="0"/>
            <wp:positionH relativeFrom="column">
              <wp:posOffset>-7620</wp:posOffset>
            </wp:positionH>
            <wp:positionV relativeFrom="paragraph">
              <wp:posOffset>3030855</wp:posOffset>
            </wp:positionV>
            <wp:extent cx="2330450" cy="3514725"/>
            <wp:effectExtent l="0" t="0" r="0" b="9525"/>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330450" cy="3514725"/>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167E27A6" wp14:editId="00C3B6FE">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r w:rsidR="001A3C85">
        <w:lastRenderedPageBreak/>
        <w:tab/>
      </w:r>
      <w:r w:rsidR="001A3C85">
        <w:tab/>
      </w:r>
      <w:r w:rsidR="001A3C85">
        <w:tab/>
      </w:r>
      <w:r w:rsidR="001A3C85">
        <w:tab/>
      </w:r>
    </w:p>
    <w:p w14:paraId="1F6607C8" w14:textId="77777777" w:rsidR="00276C77" w:rsidRDefault="00276C77" w:rsidP="001A3C85">
      <w:pPr>
        <w:jc w:val="center"/>
        <w:rPr>
          <w:rFonts w:asciiTheme="majorHAnsi" w:hAnsiTheme="majorHAnsi"/>
          <w:color w:val="0189F9" w:themeColor="accent1"/>
          <w:sz w:val="36"/>
          <w:szCs w:val="36"/>
        </w:rPr>
      </w:pPr>
    </w:p>
    <w:p w14:paraId="02F37E6F" w14:textId="77777777" w:rsidR="00276C77" w:rsidRDefault="00276C77" w:rsidP="001A3C85">
      <w:pPr>
        <w:jc w:val="center"/>
        <w:rPr>
          <w:rFonts w:asciiTheme="majorHAnsi" w:hAnsiTheme="majorHAnsi"/>
          <w:color w:val="0189F9" w:themeColor="accent1"/>
          <w:sz w:val="36"/>
          <w:szCs w:val="36"/>
        </w:rPr>
      </w:pPr>
    </w:p>
    <w:p w14:paraId="2E139A77" w14:textId="55CF3413" w:rsidR="001A3C85" w:rsidRDefault="009950BA" w:rsidP="001A3C85">
      <w:pPr>
        <w:jc w:val="center"/>
        <w:rPr>
          <w:rFonts w:asciiTheme="majorHAnsi" w:hAnsiTheme="majorHAnsi"/>
          <w:color w:val="0189F9" w:themeColor="accent1"/>
          <w:sz w:val="32"/>
          <w:szCs w:val="32"/>
        </w:rPr>
      </w:pPr>
      <w:r>
        <w:rPr>
          <w:rFonts w:asciiTheme="majorHAnsi" w:hAnsiTheme="majorHAnsi"/>
          <w:color w:val="0189F9" w:themeColor="accent1"/>
          <w:sz w:val="36"/>
          <w:szCs w:val="36"/>
        </w:rPr>
        <w:t xml:space="preserve">    </w:t>
      </w:r>
      <w:r w:rsidR="001A3C85" w:rsidRPr="001A3C85">
        <w:rPr>
          <w:rFonts w:asciiTheme="majorHAnsi" w:hAnsiTheme="majorHAnsi"/>
          <w:color w:val="0189F9" w:themeColor="accent1"/>
          <w:sz w:val="36"/>
          <w:szCs w:val="36"/>
        </w:rPr>
        <w:t>Course Name</w:t>
      </w:r>
      <w:r w:rsidR="001A3C85" w:rsidRPr="001A3C85">
        <w:rPr>
          <w:rFonts w:asciiTheme="majorHAnsi" w:hAnsiTheme="majorHAnsi"/>
          <w:color w:val="0189F9" w:themeColor="accent1"/>
          <w:sz w:val="32"/>
          <w:szCs w:val="32"/>
        </w:rPr>
        <w:t>:</w:t>
      </w:r>
      <w:r w:rsidR="001A3C85">
        <w:rPr>
          <w:rFonts w:asciiTheme="majorHAnsi" w:hAnsiTheme="majorHAnsi"/>
          <w:color w:val="0189F9" w:themeColor="accent1"/>
          <w:sz w:val="32"/>
          <w:szCs w:val="32"/>
        </w:rPr>
        <w:t xml:space="preserve"> </w:t>
      </w:r>
      <w:r w:rsidR="001A3C85" w:rsidRPr="00276C77">
        <w:rPr>
          <w:rFonts w:ascii="Calibri" w:eastAsia="Calibri" w:hAnsi="Calibri" w:cs="Calibri"/>
          <w:b w:val="0"/>
          <w:bCs/>
          <w:sz w:val="36"/>
          <w:szCs w:val="36"/>
        </w:rPr>
        <w:t>Database Management System Lab</w:t>
      </w:r>
    </w:p>
    <w:p w14:paraId="1F4CBB88" w14:textId="524608FE" w:rsidR="001A3C85" w:rsidRDefault="001A3C85" w:rsidP="001A3C85">
      <w:pPr>
        <w:jc w:val="center"/>
        <w:rPr>
          <w:rFonts w:asciiTheme="majorHAnsi" w:hAnsiTheme="majorHAnsi"/>
          <w:b w:val="0"/>
          <w:bCs/>
          <w:color w:val="0189F9" w:themeColor="accent1"/>
          <w:sz w:val="36"/>
          <w:szCs w:val="36"/>
        </w:rPr>
      </w:pPr>
      <w:r w:rsidRPr="001A3C85">
        <w:rPr>
          <w:rFonts w:asciiTheme="majorHAnsi" w:hAnsiTheme="majorHAnsi"/>
          <w:color w:val="0189F9" w:themeColor="accent1"/>
          <w:sz w:val="36"/>
          <w:szCs w:val="36"/>
        </w:rPr>
        <w:t>Course Code</w:t>
      </w:r>
      <w:r>
        <w:rPr>
          <w:rFonts w:asciiTheme="majorHAnsi" w:hAnsiTheme="majorHAnsi"/>
          <w:color w:val="0189F9" w:themeColor="accent1"/>
          <w:sz w:val="32"/>
          <w:szCs w:val="32"/>
        </w:rPr>
        <w:t xml:space="preserve">: </w:t>
      </w:r>
      <w:r w:rsidRPr="00276C77">
        <w:rPr>
          <w:rFonts w:ascii="Calibri" w:eastAsia="Calibri" w:hAnsi="Calibri" w:cs="Calibri"/>
          <w:b w:val="0"/>
          <w:bCs/>
          <w:sz w:val="36"/>
          <w:szCs w:val="36"/>
        </w:rPr>
        <w:t>SWE 328</w:t>
      </w:r>
    </w:p>
    <w:p w14:paraId="04DAC403" w14:textId="579E4EE0" w:rsidR="00276C77" w:rsidRDefault="00276C77" w:rsidP="00276C77">
      <w:pPr>
        <w:jc w:val="center"/>
        <w:rPr>
          <w:rFonts w:asciiTheme="majorHAnsi" w:hAnsiTheme="majorHAnsi"/>
          <w:b w:val="0"/>
          <w:bCs/>
          <w:color w:val="0189F9" w:themeColor="accent1"/>
          <w:sz w:val="36"/>
          <w:szCs w:val="36"/>
        </w:rPr>
      </w:pPr>
    </w:p>
    <w:p w14:paraId="6F44D285" w14:textId="3222C43B" w:rsidR="00276C77" w:rsidRDefault="00276C77"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Pr="00276C77">
        <w:rPr>
          <w:rFonts w:asciiTheme="majorHAnsi" w:hAnsiTheme="majorHAnsi"/>
          <w:color w:val="0189F9" w:themeColor="accent1"/>
          <w:sz w:val="36"/>
          <w:szCs w:val="36"/>
        </w:rPr>
        <w:t>Project Supervis</w:t>
      </w:r>
      <w:r>
        <w:rPr>
          <w:rFonts w:asciiTheme="majorHAnsi" w:hAnsiTheme="majorHAnsi"/>
          <w:color w:val="0189F9" w:themeColor="accent1"/>
          <w:sz w:val="36"/>
          <w:szCs w:val="36"/>
        </w:rPr>
        <w:t>o</w:t>
      </w:r>
      <w:r w:rsidRPr="00276C77">
        <w:rPr>
          <w:rFonts w:asciiTheme="majorHAnsi" w:hAnsiTheme="majorHAnsi"/>
          <w:color w:val="0189F9" w:themeColor="accent1"/>
          <w:sz w:val="36"/>
          <w:szCs w:val="36"/>
        </w:rPr>
        <w:t>r:</w:t>
      </w:r>
    </w:p>
    <w:p w14:paraId="7BF6264C" w14:textId="77777777" w:rsidR="00276C77" w:rsidRDefault="00276C77" w:rsidP="009950BA">
      <w:pPr>
        <w:ind w:left="720"/>
        <w:jc w:val="center"/>
        <w:rPr>
          <w:b w:val="0"/>
          <w:color w:val="auto"/>
          <w:sz w:val="20"/>
          <w:szCs w:val="20"/>
        </w:rPr>
      </w:pPr>
      <w:r>
        <w:rPr>
          <w:rFonts w:ascii="Calibri" w:eastAsia="Calibri" w:hAnsi="Calibri" w:cs="Calibri"/>
          <w:b w:val="0"/>
          <w:bCs/>
          <w:sz w:val="36"/>
          <w:szCs w:val="36"/>
        </w:rPr>
        <w:t>Dr. Ahsan Habib</w:t>
      </w:r>
    </w:p>
    <w:p w14:paraId="2D2830FD" w14:textId="77777777" w:rsidR="00276C77" w:rsidRDefault="00276C77" w:rsidP="009950BA">
      <w:pPr>
        <w:spacing w:line="194" w:lineRule="exact"/>
        <w:ind w:left="720"/>
        <w:jc w:val="center"/>
        <w:rPr>
          <w:sz w:val="24"/>
          <w:szCs w:val="24"/>
        </w:rPr>
      </w:pPr>
    </w:p>
    <w:p w14:paraId="79EC2BA7" w14:textId="77777777" w:rsidR="00276C77" w:rsidRDefault="00276C77" w:rsidP="009950BA">
      <w:pPr>
        <w:ind w:left="720"/>
        <w:jc w:val="center"/>
        <w:rPr>
          <w:sz w:val="20"/>
          <w:szCs w:val="20"/>
        </w:rPr>
      </w:pPr>
      <w:r>
        <w:rPr>
          <w:rFonts w:ascii="Calibri" w:eastAsia="Calibri" w:hAnsi="Calibri" w:cs="Calibri"/>
          <w:b w:val="0"/>
          <w:bCs/>
          <w:sz w:val="36"/>
          <w:szCs w:val="36"/>
        </w:rPr>
        <w:t>Assistant Professor, IICT, SUST</w:t>
      </w:r>
    </w:p>
    <w:p w14:paraId="4EF7113D" w14:textId="191509D5" w:rsidR="00276C77" w:rsidRDefault="00276C77" w:rsidP="00276C77">
      <w:pPr>
        <w:rPr>
          <w:sz w:val="32"/>
          <w:szCs w:val="32"/>
        </w:rPr>
      </w:pPr>
      <w:r>
        <w:rPr>
          <w:sz w:val="32"/>
          <w:szCs w:val="32"/>
        </w:rPr>
        <w:tab/>
      </w:r>
    </w:p>
    <w:p w14:paraId="290FDA18" w14:textId="6EB34982" w:rsidR="00276C77" w:rsidRDefault="009950BA" w:rsidP="00276C77">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Submitted By</w:t>
      </w:r>
      <w:r w:rsidR="00276C77" w:rsidRPr="00276C77">
        <w:rPr>
          <w:rFonts w:asciiTheme="majorHAnsi" w:hAnsiTheme="majorHAnsi"/>
          <w:color w:val="0189F9" w:themeColor="accent1"/>
          <w:sz w:val="36"/>
          <w:szCs w:val="36"/>
        </w:rPr>
        <w:t>:</w:t>
      </w:r>
    </w:p>
    <w:p w14:paraId="36CD44AE" w14:textId="3AE2185D" w:rsidR="00276C77" w:rsidRPr="002E5157" w:rsidRDefault="002E5157" w:rsidP="002E5157">
      <w:pPr>
        <w:ind w:left="720"/>
        <w:jc w:val="center"/>
        <w:rPr>
          <w:rFonts w:asciiTheme="majorHAnsi" w:hAnsiTheme="majorHAnsi"/>
          <w:color w:val="0189F9" w:themeColor="accent1"/>
          <w:sz w:val="32"/>
          <w:szCs w:val="32"/>
        </w:rPr>
      </w:pPr>
      <w:r>
        <w:rPr>
          <w:rFonts w:asciiTheme="majorHAnsi" w:hAnsiTheme="majorHAnsi"/>
          <w:color w:val="0189F9" w:themeColor="accent1"/>
          <w:sz w:val="32"/>
          <w:szCs w:val="32"/>
        </w:rPr>
        <w:t xml:space="preserve"> </w:t>
      </w:r>
      <w:r w:rsidR="00276C77" w:rsidRPr="002E5157">
        <w:rPr>
          <w:rFonts w:ascii="Calibri" w:eastAsia="Calibri" w:hAnsi="Calibri" w:cs="Calibri"/>
          <w:b w:val="0"/>
          <w:bCs/>
          <w:sz w:val="36"/>
          <w:szCs w:val="36"/>
        </w:rPr>
        <w:t xml:space="preserve">Team The </w:t>
      </w:r>
      <w:proofErr w:type="spellStart"/>
      <w:r w:rsidR="00276C77" w:rsidRPr="002E5157">
        <w:rPr>
          <w:rFonts w:ascii="Calibri" w:eastAsia="Calibri" w:hAnsi="Calibri" w:cs="Calibri"/>
          <w:b w:val="0"/>
          <w:bCs/>
          <w:sz w:val="36"/>
          <w:szCs w:val="36"/>
        </w:rPr>
        <w:t>TechNerds</w:t>
      </w:r>
      <w:proofErr w:type="spellEnd"/>
    </w:p>
    <w:p w14:paraId="61B93437" w14:textId="77777777" w:rsidR="002E5157" w:rsidRDefault="002E5157" w:rsidP="002E5157">
      <w:pPr>
        <w:jc w:val="center"/>
        <w:rPr>
          <w:rFonts w:asciiTheme="majorHAnsi" w:hAnsiTheme="majorHAnsi"/>
          <w:color w:val="0189F9" w:themeColor="accent1"/>
          <w:sz w:val="36"/>
          <w:szCs w:val="36"/>
        </w:rPr>
      </w:pPr>
    </w:p>
    <w:p w14:paraId="4DE27E2D" w14:textId="6F17FB08" w:rsidR="00276C77" w:rsidRDefault="009950BA" w:rsidP="009950BA">
      <w:pPr>
        <w:ind w:left="3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r w:rsidR="00276C77">
        <w:rPr>
          <w:rFonts w:asciiTheme="majorHAnsi" w:hAnsiTheme="majorHAnsi"/>
          <w:color w:val="0189F9" w:themeColor="accent1"/>
          <w:sz w:val="36"/>
          <w:szCs w:val="36"/>
        </w:rPr>
        <w:t>Team Members:</w:t>
      </w:r>
    </w:p>
    <w:p w14:paraId="7BA5A588" w14:textId="2C2865F4"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Md Sadman Hafiz (Reg:2018831057)</w:t>
      </w:r>
    </w:p>
    <w:p w14:paraId="59BED939" w14:textId="123CC3C5" w:rsidR="00276C77" w:rsidRPr="00276C77" w:rsidRDefault="00276C77" w:rsidP="00276C77">
      <w:pPr>
        <w:pStyle w:val="ListParagraph"/>
        <w:numPr>
          <w:ilvl w:val="0"/>
          <w:numId w:val="22"/>
        </w:numPr>
        <w:rPr>
          <w:sz w:val="20"/>
          <w:szCs w:val="20"/>
        </w:rPr>
      </w:pPr>
      <w:r>
        <w:rPr>
          <w:rFonts w:ascii="Calibri" w:eastAsia="Calibri" w:hAnsi="Calibri" w:cs="Calibri"/>
          <w:b w:val="0"/>
          <w:bCs/>
          <w:sz w:val="36"/>
          <w:szCs w:val="36"/>
        </w:rPr>
        <w:t>Sanjana Afrin (Reg:2019831054)</w:t>
      </w:r>
    </w:p>
    <w:p w14:paraId="16489C21" w14:textId="5F88E37D" w:rsidR="00276C77" w:rsidRPr="00276C77" w:rsidRDefault="00276C77" w:rsidP="00276C77">
      <w:pPr>
        <w:pStyle w:val="ListParagraph"/>
        <w:numPr>
          <w:ilvl w:val="0"/>
          <w:numId w:val="22"/>
        </w:numPr>
        <w:rPr>
          <w:sz w:val="20"/>
          <w:szCs w:val="20"/>
        </w:rPr>
      </w:pPr>
      <w:proofErr w:type="spellStart"/>
      <w:r>
        <w:rPr>
          <w:rFonts w:ascii="Calibri" w:eastAsia="Calibri" w:hAnsi="Calibri" w:cs="Calibri"/>
          <w:b w:val="0"/>
          <w:bCs/>
          <w:sz w:val="36"/>
          <w:szCs w:val="36"/>
        </w:rPr>
        <w:t>Ashrafur</w:t>
      </w:r>
      <w:proofErr w:type="spellEnd"/>
      <w:r>
        <w:rPr>
          <w:rFonts w:ascii="Calibri" w:eastAsia="Calibri" w:hAnsi="Calibri" w:cs="Calibri"/>
          <w:b w:val="0"/>
          <w:bCs/>
          <w:sz w:val="36"/>
          <w:szCs w:val="36"/>
        </w:rPr>
        <w:t xml:space="preserve"> Rahman Chowdhury (Reg:20198310</w:t>
      </w:r>
      <w:r w:rsidR="002E5157">
        <w:rPr>
          <w:rFonts w:ascii="Calibri" w:eastAsia="Calibri" w:hAnsi="Calibri" w:cs="Calibri"/>
          <w:b w:val="0"/>
          <w:bCs/>
          <w:sz w:val="36"/>
          <w:szCs w:val="36"/>
        </w:rPr>
        <w:t>70</w:t>
      </w:r>
      <w:r>
        <w:rPr>
          <w:rFonts w:ascii="Calibri" w:eastAsia="Calibri" w:hAnsi="Calibri" w:cs="Calibri"/>
          <w:b w:val="0"/>
          <w:bCs/>
          <w:sz w:val="36"/>
          <w:szCs w:val="36"/>
        </w:rPr>
        <w:t>)</w:t>
      </w:r>
    </w:p>
    <w:p w14:paraId="218C1325" w14:textId="54B9E7E6" w:rsidR="002E5157" w:rsidRPr="00276C77" w:rsidRDefault="002E5157" w:rsidP="002E5157">
      <w:pPr>
        <w:pStyle w:val="ListParagraph"/>
        <w:numPr>
          <w:ilvl w:val="0"/>
          <w:numId w:val="22"/>
        </w:numPr>
        <w:rPr>
          <w:sz w:val="20"/>
          <w:szCs w:val="20"/>
        </w:rPr>
      </w:pPr>
      <w:r w:rsidRPr="002E5157">
        <w:rPr>
          <w:rFonts w:ascii="Calibri" w:eastAsia="Calibri" w:hAnsi="Calibri" w:cs="Calibri"/>
          <w:b w:val="0"/>
          <w:bCs/>
          <w:sz w:val="36"/>
          <w:szCs w:val="36"/>
        </w:rPr>
        <w:t>Shaikh</w:t>
      </w:r>
      <w:r>
        <w:rPr>
          <w:rFonts w:ascii="Calibri" w:eastAsia="Calibri" w:hAnsi="Calibri" w:cs="Calibri"/>
          <w:b w:val="0"/>
          <w:bCs/>
          <w:sz w:val="36"/>
          <w:szCs w:val="36"/>
        </w:rPr>
        <w:t xml:space="preserve"> Ifaz Aiman (Reg:2019831031)</w:t>
      </w:r>
    </w:p>
    <w:p w14:paraId="24DC05AD" w14:textId="69563E5B" w:rsidR="00276C77" w:rsidRPr="00276C77" w:rsidRDefault="00276C77" w:rsidP="002E5157">
      <w:pPr>
        <w:pStyle w:val="ListParagraph"/>
        <w:ind w:left="1080"/>
        <w:rPr>
          <w:sz w:val="20"/>
          <w:szCs w:val="20"/>
        </w:rPr>
      </w:pPr>
    </w:p>
    <w:p w14:paraId="42B36897" w14:textId="4353AA28" w:rsidR="009950BA" w:rsidRDefault="009950BA" w:rsidP="009950BA">
      <w:pPr>
        <w:jc w:val="center"/>
        <w:rPr>
          <w:rFonts w:asciiTheme="majorHAnsi" w:hAnsiTheme="majorHAnsi"/>
          <w:color w:val="0189F9" w:themeColor="accent1"/>
          <w:sz w:val="36"/>
          <w:szCs w:val="36"/>
        </w:rPr>
      </w:pPr>
      <w:r>
        <w:rPr>
          <w:rFonts w:asciiTheme="majorHAnsi" w:hAnsiTheme="majorHAnsi"/>
          <w:color w:val="0189F9" w:themeColor="accent1"/>
          <w:sz w:val="36"/>
          <w:szCs w:val="36"/>
        </w:rPr>
        <w:t xml:space="preserve">          Date Of Supervision:</w:t>
      </w:r>
    </w:p>
    <w:p w14:paraId="7F8D89A6" w14:textId="3F06F6D8" w:rsidR="009950BA" w:rsidRDefault="009950BA" w:rsidP="009950BA">
      <w:pPr>
        <w:ind w:left="720"/>
        <w:jc w:val="center"/>
        <w:rPr>
          <w:rFonts w:ascii="Calibri" w:eastAsia="Calibri" w:hAnsi="Calibri" w:cs="Calibri"/>
          <w:b w:val="0"/>
          <w:bCs/>
          <w:sz w:val="36"/>
          <w:szCs w:val="36"/>
        </w:rPr>
      </w:pPr>
      <w:r>
        <w:rPr>
          <w:rFonts w:ascii="Calibri" w:eastAsia="Calibri" w:hAnsi="Calibri" w:cs="Calibri"/>
          <w:b w:val="0"/>
          <w:bCs/>
          <w:sz w:val="36"/>
          <w:szCs w:val="36"/>
        </w:rPr>
        <w:t xml:space="preserve">   15</w:t>
      </w:r>
      <w:r w:rsidRPr="009950BA">
        <w:rPr>
          <w:rFonts w:ascii="Calibri" w:eastAsia="Calibri" w:hAnsi="Calibri" w:cs="Calibri"/>
          <w:b w:val="0"/>
          <w:bCs/>
          <w:sz w:val="36"/>
          <w:szCs w:val="36"/>
          <w:vertAlign w:val="superscript"/>
        </w:rPr>
        <w:t>th</w:t>
      </w:r>
      <w:r>
        <w:rPr>
          <w:rFonts w:ascii="Calibri" w:eastAsia="Calibri" w:hAnsi="Calibri" w:cs="Calibri"/>
          <w:b w:val="0"/>
          <w:bCs/>
          <w:sz w:val="36"/>
          <w:szCs w:val="36"/>
        </w:rPr>
        <w:t xml:space="preserve"> March 2023</w:t>
      </w:r>
    </w:p>
    <w:p w14:paraId="09388B39" w14:textId="77777777" w:rsidR="006C4EE4" w:rsidRPr="009950BA" w:rsidRDefault="006C4EE4" w:rsidP="009950BA">
      <w:pPr>
        <w:ind w:left="720"/>
        <w:jc w:val="center"/>
        <w:rPr>
          <w:rFonts w:ascii="Calibri" w:eastAsia="Calibri" w:hAnsi="Calibri" w:cs="Calibri"/>
          <w:b w:val="0"/>
          <w:bCs/>
          <w:sz w:val="36"/>
          <w:szCs w:val="36"/>
        </w:rPr>
      </w:pPr>
    </w:p>
    <w:p w14:paraId="3C64E680" w14:textId="419D4893" w:rsidR="00276C77" w:rsidRPr="00276C77" w:rsidRDefault="00276C77" w:rsidP="009950BA">
      <w:pPr>
        <w:ind w:left="720"/>
        <w:jc w:val="center"/>
        <w:rPr>
          <w:rFonts w:asciiTheme="majorHAnsi" w:hAnsiTheme="majorHAnsi"/>
          <w:color w:val="0189F9" w:themeColor="accent1"/>
          <w:sz w:val="36"/>
          <w:szCs w:val="36"/>
        </w:rPr>
      </w:pPr>
    </w:p>
    <w:p w14:paraId="748DBE77" w14:textId="11D7BF55" w:rsidR="005563E8" w:rsidRDefault="005563E8" w:rsidP="005563E8">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5563E8" w14:paraId="0944C413" w14:textId="77777777" w:rsidTr="00CB7249">
        <w:trPr>
          <w:trHeight w:val="1375"/>
        </w:trPr>
        <w:tc>
          <w:tcPr>
            <w:tcW w:w="4925" w:type="dxa"/>
            <w:tcBorders>
              <w:top w:val="nil"/>
              <w:left w:val="nil"/>
              <w:bottom w:val="nil"/>
              <w:right w:val="nil"/>
            </w:tcBorders>
            <w:vAlign w:val="center"/>
          </w:tcPr>
          <w:p w14:paraId="7B633123" w14:textId="77777777" w:rsid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lastRenderedPageBreak/>
              <w:t>LETTER O</w:t>
            </w:r>
            <w:r>
              <w:rPr>
                <w:rFonts w:asciiTheme="majorHAnsi" w:eastAsiaTheme="majorEastAsia" w:hAnsiTheme="majorHAnsi" w:cstheme="majorBidi"/>
                <w:b/>
                <w:bCs/>
                <w:color w:val="0F0F3F" w:themeColor="text1"/>
                <w:sz w:val="36"/>
                <w:szCs w:val="36"/>
                <w:lang w:eastAsia="en-US"/>
              </w:rPr>
              <w:t xml:space="preserve">F </w:t>
            </w:r>
          </w:p>
          <w:p w14:paraId="268310C3" w14:textId="38284170" w:rsidR="00DB7515" w:rsidRPr="00DB7515" w:rsidRDefault="00DB7515" w:rsidP="00DB7515">
            <w:pPr>
              <w:pStyle w:val="Default"/>
              <w:rPr>
                <w:rFonts w:asciiTheme="majorHAnsi" w:eastAsiaTheme="majorEastAsia" w:hAnsiTheme="majorHAnsi" w:cstheme="majorBidi"/>
                <w:b/>
                <w:bCs/>
                <w:color w:val="0F0F3F" w:themeColor="text1"/>
                <w:sz w:val="36"/>
                <w:szCs w:val="36"/>
                <w:lang w:eastAsia="en-US"/>
              </w:rPr>
            </w:pPr>
            <w:r w:rsidRPr="00DB7515">
              <w:rPr>
                <w:rFonts w:asciiTheme="majorHAnsi" w:eastAsiaTheme="majorEastAsia" w:hAnsiTheme="majorHAnsi" w:cstheme="majorBidi"/>
                <w:b/>
                <w:bCs/>
                <w:color w:val="0F0F3F" w:themeColor="text1"/>
                <w:sz w:val="36"/>
                <w:szCs w:val="36"/>
                <w:lang w:eastAsia="en-US"/>
              </w:rPr>
              <w:t xml:space="preserve">TRANSMITTAL </w:t>
            </w:r>
          </w:p>
          <w:p w14:paraId="0B990AEC" w14:textId="534F5BD6" w:rsidR="005563E8" w:rsidRPr="00DB7515" w:rsidRDefault="005563E8" w:rsidP="00CB7249">
            <w:pPr>
              <w:pStyle w:val="Heading1"/>
              <w:framePr w:hSpace="0" w:wrap="auto" w:vAnchor="margin" w:hAnchor="text" w:yAlign="inline"/>
              <w:jc w:val="left"/>
              <w:rPr>
                <w:sz w:val="36"/>
                <w:szCs w:val="36"/>
              </w:rPr>
            </w:pPr>
          </w:p>
        </w:tc>
      </w:tr>
    </w:tbl>
    <w:p w14:paraId="210EC316" w14:textId="19BD9012" w:rsidR="00DB7515" w:rsidRDefault="00DB7515" w:rsidP="00DB7515">
      <w:pPr>
        <w:pStyle w:val="Default"/>
        <w:rPr>
          <w:sz w:val="32"/>
          <w:szCs w:val="32"/>
        </w:rPr>
      </w:pPr>
      <w:r>
        <w:rPr>
          <w:sz w:val="32"/>
          <w:szCs w:val="32"/>
        </w:rPr>
        <w:t>15</w:t>
      </w:r>
      <w:r w:rsidRPr="00DB7515">
        <w:rPr>
          <w:sz w:val="32"/>
          <w:szCs w:val="32"/>
          <w:vertAlign w:val="superscript"/>
        </w:rPr>
        <w:t>th</w:t>
      </w:r>
      <w:r>
        <w:rPr>
          <w:sz w:val="32"/>
          <w:szCs w:val="32"/>
        </w:rPr>
        <w:t xml:space="preserve"> March,2023</w:t>
      </w:r>
    </w:p>
    <w:p w14:paraId="184CBF89" w14:textId="77777777" w:rsidR="007A4AE0" w:rsidRPr="00DB7515" w:rsidRDefault="007A4AE0" w:rsidP="00DB7515">
      <w:pPr>
        <w:pStyle w:val="Default"/>
        <w:rPr>
          <w:sz w:val="32"/>
          <w:szCs w:val="32"/>
        </w:rPr>
      </w:pPr>
    </w:p>
    <w:p w14:paraId="513B8804" w14:textId="77777777"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Dr. Ahsan Habib</w:t>
      </w:r>
    </w:p>
    <w:p w14:paraId="225AF221" w14:textId="1607B36F" w:rsidR="007A4AE0"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 xml:space="preserve">Assistant Professor, </w:t>
      </w:r>
    </w:p>
    <w:p w14:paraId="007A0D3D" w14:textId="0CC5BF84" w:rsidR="00DB7515" w:rsidRPr="00DB7515" w:rsidRDefault="00DB7515" w:rsidP="00DB7515">
      <w:pPr>
        <w:rPr>
          <w:rFonts w:ascii="Times New Roman" w:hAnsi="Times New Roman" w:cs="Times New Roman"/>
          <w:b w:val="0"/>
          <w:color w:val="000000"/>
          <w:sz w:val="32"/>
          <w:szCs w:val="32"/>
          <w:lang w:eastAsia="ja-JP"/>
        </w:rPr>
      </w:pPr>
      <w:r w:rsidRPr="00DB7515">
        <w:rPr>
          <w:rFonts w:ascii="Times New Roman" w:hAnsi="Times New Roman" w:cs="Times New Roman"/>
          <w:b w:val="0"/>
          <w:color w:val="000000"/>
          <w:sz w:val="32"/>
          <w:szCs w:val="32"/>
          <w:lang w:eastAsia="ja-JP"/>
        </w:rPr>
        <w:t>IICT</w:t>
      </w:r>
      <w:r>
        <w:rPr>
          <w:rFonts w:ascii="Times New Roman" w:hAnsi="Times New Roman" w:cs="Times New Roman"/>
          <w:b w:val="0"/>
          <w:color w:val="000000"/>
          <w:sz w:val="32"/>
          <w:szCs w:val="32"/>
          <w:lang w:eastAsia="ja-JP"/>
        </w:rPr>
        <w:t xml:space="preserve">, </w:t>
      </w:r>
      <w:r w:rsidRPr="00DB7515">
        <w:rPr>
          <w:rFonts w:ascii="Times New Roman" w:hAnsi="Times New Roman" w:cs="Times New Roman"/>
          <w:b w:val="0"/>
          <w:color w:val="000000"/>
          <w:sz w:val="32"/>
          <w:szCs w:val="32"/>
          <w:lang w:eastAsia="ja-JP"/>
        </w:rPr>
        <w:t>Shahjalal University of Science and Technology, Sylhet</w:t>
      </w:r>
      <w:r w:rsidRPr="00DB7515">
        <w:rPr>
          <w:sz w:val="32"/>
          <w:szCs w:val="32"/>
        </w:rPr>
        <w:t xml:space="preserve"> </w:t>
      </w:r>
    </w:p>
    <w:p w14:paraId="655A93A2" w14:textId="77777777" w:rsidR="00DB7515" w:rsidRPr="00DB7515" w:rsidRDefault="00DB7515" w:rsidP="00DB7515">
      <w:pPr>
        <w:pStyle w:val="Default"/>
        <w:rPr>
          <w:sz w:val="32"/>
          <w:szCs w:val="32"/>
        </w:rPr>
      </w:pPr>
      <w:r w:rsidRPr="00DB7515">
        <w:rPr>
          <w:sz w:val="32"/>
          <w:szCs w:val="32"/>
        </w:rPr>
        <w:t xml:space="preserve">Dear Sir, </w:t>
      </w:r>
    </w:p>
    <w:p w14:paraId="5EDE89B7" w14:textId="1C759E86" w:rsidR="00DB7515" w:rsidRPr="00DB7515" w:rsidRDefault="00DB7515" w:rsidP="00DB7515">
      <w:pPr>
        <w:pStyle w:val="Default"/>
        <w:rPr>
          <w:sz w:val="32"/>
          <w:szCs w:val="32"/>
        </w:rPr>
      </w:pPr>
      <w:r w:rsidRPr="00DB7515">
        <w:rPr>
          <w:sz w:val="32"/>
          <w:szCs w:val="32"/>
        </w:rPr>
        <w:t xml:space="preserve">We have prepared the attached report on the Software Requirements Specifications of </w:t>
      </w:r>
      <w:r>
        <w:rPr>
          <w:sz w:val="32"/>
          <w:szCs w:val="32"/>
        </w:rPr>
        <w:t xml:space="preserve">“IICT Construction Site Management System” </w:t>
      </w:r>
      <w:r w:rsidRPr="00DB7515">
        <w:rPr>
          <w:sz w:val="32"/>
          <w:szCs w:val="32"/>
        </w:rPr>
        <w:t xml:space="preserve">application for your approval. This report describes the project requirements we've gathered so far. </w:t>
      </w:r>
    </w:p>
    <w:p w14:paraId="1A560AF3" w14:textId="518EF54E" w:rsidR="00DB7515" w:rsidRPr="00DB7515" w:rsidRDefault="00DB7515" w:rsidP="00DB7515">
      <w:pPr>
        <w:pStyle w:val="Default"/>
        <w:rPr>
          <w:sz w:val="32"/>
          <w:szCs w:val="32"/>
        </w:rPr>
      </w:pPr>
      <w:r w:rsidRPr="00DB7515">
        <w:rPr>
          <w:sz w:val="32"/>
          <w:szCs w:val="32"/>
        </w:rPr>
        <w:t xml:space="preserve">The major objective of this report is to provide a synopsis of </w:t>
      </w:r>
      <w:r>
        <w:rPr>
          <w:sz w:val="32"/>
          <w:szCs w:val="32"/>
        </w:rPr>
        <w:t>our</w:t>
      </w:r>
      <w:r w:rsidRPr="00DB7515">
        <w:rPr>
          <w:sz w:val="32"/>
          <w:szCs w:val="32"/>
        </w:rPr>
        <w:t xml:space="preserve"> results from our  Project</w:t>
      </w:r>
      <w:r>
        <w:rPr>
          <w:sz w:val="32"/>
          <w:szCs w:val="32"/>
        </w:rPr>
        <w:t xml:space="preserve"> field </w:t>
      </w:r>
      <w:r w:rsidRPr="00DB7515">
        <w:rPr>
          <w:sz w:val="32"/>
          <w:szCs w:val="32"/>
        </w:rPr>
        <w:t xml:space="preserve"> work. This report contains the specifics of each process used to gather the requirements. </w:t>
      </w:r>
    </w:p>
    <w:p w14:paraId="71EEBB1B" w14:textId="77777777" w:rsidR="00DB7515" w:rsidRPr="00DB7515" w:rsidRDefault="00DB7515" w:rsidP="00DB7515">
      <w:pPr>
        <w:pStyle w:val="Default"/>
        <w:rPr>
          <w:sz w:val="32"/>
          <w:szCs w:val="32"/>
        </w:rPr>
      </w:pPr>
      <w:r w:rsidRPr="00DB7515">
        <w:rPr>
          <w:sz w:val="32"/>
          <w:szCs w:val="32"/>
        </w:rPr>
        <w:t xml:space="preserve">Sincerely yours </w:t>
      </w:r>
    </w:p>
    <w:p w14:paraId="6E8CE8CD" w14:textId="77777777" w:rsidR="00DB7515" w:rsidRPr="00DB7515" w:rsidRDefault="00DB7515" w:rsidP="00DB7515">
      <w:pPr>
        <w:pStyle w:val="Default"/>
        <w:rPr>
          <w:sz w:val="32"/>
          <w:szCs w:val="32"/>
        </w:rPr>
      </w:pPr>
      <w:r w:rsidRPr="00DB7515">
        <w:rPr>
          <w:sz w:val="32"/>
          <w:szCs w:val="32"/>
        </w:rPr>
        <w:t xml:space="preserve">Md Sadman Hafiz </w:t>
      </w:r>
    </w:p>
    <w:p w14:paraId="2ECBF330" w14:textId="60B03C6E" w:rsidR="00DB7515" w:rsidRPr="00DB7515" w:rsidRDefault="00DB7515" w:rsidP="00DB7515">
      <w:pPr>
        <w:pStyle w:val="Default"/>
        <w:rPr>
          <w:sz w:val="32"/>
          <w:szCs w:val="32"/>
        </w:rPr>
      </w:pPr>
      <w:r w:rsidRPr="00DB7515">
        <w:rPr>
          <w:sz w:val="32"/>
          <w:szCs w:val="32"/>
        </w:rPr>
        <w:t xml:space="preserve">Team Leader , </w:t>
      </w:r>
    </w:p>
    <w:p w14:paraId="613D55DF" w14:textId="77777777" w:rsidR="00DB7515" w:rsidRPr="00DB7515" w:rsidRDefault="00DB7515" w:rsidP="00DB7515">
      <w:pPr>
        <w:pStyle w:val="Default"/>
        <w:rPr>
          <w:sz w:val="32"/>
          <w:szCs w:val="32"/>
        </w:rPr>
      </w:pPr>
      <w:r w:rsidRPr="00DB7515">
        <w:rPr>
          <w:sz w:val="32"/>
          <w:szCs w:val="32"/>
        </w:rPr>
        <w:t xml:space="preserve">On behalf of </w:t>
      </w:r>
    </w:p>
    <w:p w14:paraId="10186222" w14:textId="77777777" w:rsidR="00C61139" w:rsidRDefault="00DB7515" w:rsidP="00DB7515">
      <w:pPr>
        <w:spacing w:after="200"/>
        <w:rPr>
          <w:sz w:val="32"/>
          <w:szCs w:val="32"/>
        </w:rPr>
      </w:pPr>
      <w:r w:rsidRPr="00DB7515">
        <w:rPr>
          <w:sz w:val="32"/>
          <w:szCs w:val="32"/>
        </w:rPr>
        <w:t xml:space="preserve">Team </w:t>
      </w:r>
      <w:r>
        <w:rPr>
          <w:sz w:val="32"/>
          <w:szCs w:val="32"/>
        </w:rPr>
        <w:t xml:space="preserve">The </w:t>
      </w:r>
      <w:proofErr w:type="spellStart"/>
      <w:r>
        <w:rPr>
          <w:sz w:val="32"/>
          <w:szCs w:val="32"/>
        </w:rPr>
        <w:t>TechNerds</w:t>
      </w:r>
      <w:proofErr w:type="spellEnd"/>
      <w:r w:rsidRPr="00DB7515">
        <w:rPr>
          <w:sz w:val="32"/>
          <w:szCs w:val="32"/>
        </w:rPr>
        <w:t xml:space="preserve"> </w:t>
      </w:r>
    </w:p>
    <w:p w14:paraId="356F4B46" w14:textId="16DF504D" w:rsidR="005563E8" w:rsidRPr="00C61139" w:rsidRDefault="00DB7515" w:rsidP="00DB7515">
      <w:pPr>
        <w:spacing w:after="200"/>
        <w:rPr>
          <w:sz w:val="32"/>
          <w:szCs w:val="32"/>
        </w:rPr>
      </w:pPr>
      <w:r w:rsidRPr="00DB7515">
        <w:rPr>
          <w:sz w:val="32"/>
          <w:szCs w:val="32"/>
        </w:rPr>
        <w:t>Enclosu</w:t>
      </w:r>
      <w:r>
        <w:rPr>
          <w:sz w:val="32"/>
          <w:szCs w:val="32"/>
        </w:rPr>
        <w:t>re: Collected docume</w:t>
      </w:r>
      <w:r w:rsidR="00C61139">
        <w:rPr>
          <w:sz w:val="32"/>
          <w:szCs w:val="32"/>
        </w:rPr>
        <w:t>n</w:t>
      </w:r>
      <w:r>
        <w:rPr>
          <w:sz w:val="32"/>
          <w:szCs w:val="32"/>
        </w:rPr>
        <w:t xml:space="preserve">ts </w:t>
      </w:r>
      <w:r w:rsidR="00C61139">
        <w:rPr>
          <w:sz w:val="32"/>
          <w:szCs w:val="32"/>
        </w:rPr>
        <w:t>so far</w:t>
      </w:r>
      <w:r w:rsidR="005563E8">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61139" w14:paraId="10BC3991" w14:textId="77777777" w:rsidTr="00366D14">
        <w:trPr>
          <w:trHeight w:val="1375"/>
        </w:trPr>
        <w:tc>
          <w:tcPr>
            <w:tcW w:w="4925" w:type="dxa"/>
            <w:tcBorders>
              <w:top w:val="nil"/>
              <w:left w:val="nil"/>
              <w:bottom w:val="nil"/>
              <w:right w:val="nil"/>
            </w:tcBorders>
            <w:vAlign w:val="center"/>
          </w:tcPr>
          <w:p w14:paraId="1ED29C20" w14:textId="77777777" w:rsidR="00C61139" w:rsidRDefault="00C61139" w:rsidP="00C61139">
            <w:pPr>
              <w:pStyle w:val="Heading1"/>
              <w:framePr w:hSpace="0" w:wrap="auto" w:vAnchor="margin" w:hAnchor="text" w:yAlign="inline"/>
              <w:jc w:val="left"/>
            </w:pPr>
            <w:r>
              <w:lastRenderedPageBreak/>
              <w:t>Executive Summary</w:t>
            </w:r>
          </w:p>
        </w:tc>
      </w:tr>
    </w:tbl>
    <w:p w14:paraId="1FF91D29" w14:textId="77777777" w:rsidR="00C61139" w:rsidRDefault="00C61139" w:rsidP="00C61139">
      <w:pPr>
        <w:pStyle w:val="Title"/>
        <w:framePr w:hSpace="0" w:wrap="auto" w:vAnchor="margin" w:hAnchor="text" w:yAlign="inline"/>
        <w:jc w:val="center"/>
        <w:rPr>
          <w:sz w:val="44"/>
          <w:szCs w:val="44"/>
        </w:rPr>
      </w:pPr>
      <w:r w:rsidRPr="006C4EE4">
        <w:rPr>
          <w:sz w:val="44"/>
          <w:szCs w:val="44"/>
        </w:rPr>
        <w:t>IICT Construction Site</w:t>
      </w:r>
      <w:r>
        <w:rPr>
          <w:sz w:val="44"/>
          <w:szCs w:val="44"/>
        </w:rPr>
        <w:t xml:space="preserve"> </w:t>
      </w:r>
      <w:r w:rsidRPr="006C4EE4">
        <w:rPr>
          <w:sz w:val="44"/>
          <w:szCs w:val="44"/>
        </w:rPr>
        <w:t>Management System</w:t>
      </w:r>
    </w:p>
    <w:p w14:paraId="32E06B30" w14:textId="77777777" w:rsidR="00C61139" w:rsidRPr="00DB7515" w:rsidRDefault="00C61139" w:rsidP="00C61139">
      <w:pPr>
        <w:pStyle w:val="Heading1"/>
        <w:framePr w:hSpace="0" w:wrap="auto" w:vAnchor="margin" w:hAnchor="text" w:yAlign="inline"/>
        <w:jc w:val="left"/>
      </w:pPr>
    </w:p>
    <w:p w14:paraId="667CDA3D" w14:textId="77777777" w:rsidR="00C61139" w:rsidRDefault="00C61139" w:rsidP="00C61139">
      <w:pPr>
        <w:spacing w:after="200"/>
      </w:pPr>
      <w:r>
        <w:t xml:space="preserve">In 2023, the construction project in our building was still being controlled manually, and we, Team The </w:t>
      </w:r>
      <w:proofErr w:type="spellStart"/>
      <w:r>
        <w:t>TechNerds</w:t>
      </w:r>
      <w:proofErr w:type="spellEnd"/>
      <w:r>
        <w:t>, IICT, SUST students, were thinking about it. We have therefore chosen to totally automate the management of the entire construction site in order to reduce the stress on the staff working on our own building.</w:t>
      </w:r>
    </w:p>
    <w:p w14:paraId="1741E275" w14:textId="5ECD5324" w:rsidR="005563E8" w:rsidRDefault="00C61139" w:rsidP="00C61139">
      <w:r>
        <w:t>Our project intends to build a database that will allow workers to manage the entire building site almost entirely without paper.</w:t>
      </w:r>
    </w:p>
    <w:p w14:paraId="432BBEB4" w14:textId="77777777" w:rsidR="005563E8" w:rsidRDefault="005563E8">
      <w:pPr>
        <w:spacing w:after="200"/>
      </w:pPr>
      <w:r>
        <w:br w:type="page"/>
      </w:r>
    </w:p>
    <w:p w14:paraId="52CA9FA4" w14:textId="65BBE346" w:rsidR="00D44D54" w:rsidRDefault="007A4AE0">
      <w:pPr>
        <w:rPr>
          <w:sz w:val="32"/>
          <w:szCs w:val="32"/>
        </w:rPr>
      </w:pPr>
      <w:r w:rsidRPr="007A4AE0">
        <w:rPr>
          <w:sz w:val="32"/>
          <w:szCs w:val="32"/>
        </w:rPr>
        <w:lastRenderedPageBreak/>
        <w:t>Construction Site:</w:t>
      </w:r>
    </w:p>
    <w:p w14:paraId="740ADDB3" w14:textId="77777777" w:rsidR="00946303" w:rsidRPr="007A4AE0" w:rsidRDefault="00946303">
      <w:pPr>
        <w:rPr>
          <w:sz w:val="32"/>
          <w:szCs w:val="32"/>
        </w:rPr>
      </w:pPr>
    </w:p>
    <w:p w14:paraId="1304B8B0" w14:textId="76185DC8" w:rsidR="007A4AE0" w:rsidRDefault="007A4AE0">
      <w:pPr>
        <w:rPr>
          <w:b w:val="0"/>
          <w:bCs/>
        </w:rPr>
      </w:pPr>
      <w:r w:rsidRPr="007A4AE0">
        <w:rPr>
          <w:b w:val="0"/>
          <w:bCs/>
        </w:rPr>
        <w:t xml:space="preserve">Construction site management is the process of </w:t>
      </w:r>
      <w:r w:rsidR="00BE297D">
        <w:rPr>
          <w:b w:val="0"/>
          <w:bCs/>
        </w:rPr>
        <w:t xml:space="preserve">organizing </w:t>
      </w:r>
      <w:r w:rsidRPr="007A4AE0">
        <w:rPr>
          <w:b w:val="0"/>
          <w:bCs/>
        </w:rPr>
        <w:t>, planning, and monitoring the work being done on a construction site to make sure the project is finished on schedule, on budget, and in accordance with all applicable laws and safety requirements.</w:t>
      </w:r>
    </w:p>
    <w:p w14:paraId="577E97D3" w14:textId="2E936241" w:rsidR="007A4AE0" w:rsidRDefault="007A4AE0">
      <w:pPr>
        <w:rPr>
          <w:b w:val="0"/>
          <w:bCs/>
        </w:rPr>
      </w:pPr>
    </w:p>
    <w:p w14:paraId="672D20F7" w14:textId="5FE82418" w:rsidR="007A4AE0" w:rsidRDefault="007A4AE0">
      <w:r w:rsidRPr="007A4AE0">
        <w:t>Project Idea Development</w:t>
      </w:r>
      <w:r>
        <w:t>:</w:t>
      </w:r>
    </w:p>
    <w:p w14:paraId="67BDA786" w14:textId="77777777" w:rsidR="00946303" w:rsidRDefault="00946303"/>
    <w:p w14:paraId="15A77526" w14:textId="77777777" w:rsidR="00BE297D" w:rsidRDefault="007A4AE0">
      <w:pPr>
        <w:rPr>
          <w:b w:val="0"/>
          <w:bCs/>
        </w:rPr>
      </w:pPr>
      <w:r w:rsidRPr="007A4AE0">
        <w:rPr>
          <w:b w:val="0"/>
          <w:bCs/>
        </w:rPr>
        <w:t xml:space="preserve">Handling a building site manually can be difficult and intimidating. Handling a construction site management system manually can lead to a number of issues, </w:t>
      </w:r>
    </w:p>
    <w:p w14:paraId="0D459C7D" w14:textId="77777777" w:rsidR="00BE297D" w:rsidRDefault="007A4AE0">
      <w:pPr>
        <w:rPr>
          <w:b w:val="0"/>
          <w:bCs/>
        </w:rPr>
      </w:pPr>
      <w:r w:rsidRPr="007A4AE0">
        <w:rPr>
          <w:b w:val="0"/>
          <w:bCs/>
        </w:rPr>
        <w:t>such as</w:t>
      </w:r>
    </w:p>
    <w:p w14:paraId="34650011" w14:textId="77777777" w:rsidR="00BE297D" w:rsidRDefault="007A4AE0" w:rsidP="00BE297D">
      <w:pPr>
        <w:pStyle w:val="ListParagraph"/>
        <w:numPr>
          <w:ilvl w:val="0"/>
          <w:numId w:val="23"/>
        </w:numPr>
        <w:rPr>
          <w:b w:val="0"/>
          <w:bCs/>
        </w:rPr>
      </w:pPr>
      <w:r w:rsidRPr="00BE297D">
        <w:rPr>
          <w:b w:val="0"/>
          <w:bCs/>
        </w:rPr>
        <w:t xml:space="preserve">Lack of real-time data </w:t>
      </w:r>
    </w:p>
    <w:p w14:paraId="6094FEFD" w14:textId="77777777" w:rsidR="00BE297D" w:rsidRDefault="007A4AE0" w:rsidP="00BE297D">
      <w:pPr>
        <w:pStyle w:val="ListParagraph"/>
        <w:numPr>
          <w:ilvl w:val="0"/>
          <w:numId w:val="23"/>
        </w:numPr>
        <w:rPr>
          <w:b w:val="0"/>
          <w:bCs/>
        </w:rPr>
      </w:pPr>
      <w:r w:rsidRPr="00BE297D">
        <w:rPr>
          <w:b w:val="0"/>
          <w:bCs/>
        </w:rPr>
        <w:t xml:space="preserve">Safety concerns </w:t>
      </w:r>
    </w:p>
    <w:p w14:paraId="2C8DD608" w14:textId="77777777" w:rsidR="00BE297D" w:rsidRDefault="007A4AE0" w:rsidP="00BE297D">
      <w:pPr>
        <w:pStyle w:val="ListParagraph"/>
        <w:numPr>
          <w:ilvl w:val="0"/>
          <w:numId w:val="23"/>
        </w:numPr>
        <w:rPr>
          <w:b w:val="0"/>
          <w:bCs/>
        </w:rPr>
      </w:pPr>
      <w:r w:rsidRPr="00BE297D">
        <w:rPr>
          <w:b w:val="0"/>
          <w:bCs/>
        </w:rPr>
        <w:t xml:space="preserve">Ineffective communication </w:t>
      </w:r>
    </w:p>
    <w:p w14:paraId="22BE0278" w14:textId="64F7CFEF" w:rsidR="00BE297D" w:rsidRDefault="007A4AE0" w:rsidP="00BE297D">
      <w:pPr>
        <w:pStyle w:val="ListParagraph"/>
        <w:numPr>
          <w:ilvl w:val="0"/>
          <w:numId w:val="23"/>
        </w:numPr>
        <w:rPr>
          <w:b w:val="0"/>
          <w:bCs/>
        </w:rPr>
      </w:pPr>
      <w:r w:rsidRPr="00BE297D">
        <w:rPr>
          <w:b w:val="0"/>
          <w:bCs/>
        </w:rPr>
        <w:t>Difficulty in managing resources.</w:t>
      </w:r>
    </w:p>
    <w:p w14:paraId="2A9DF55A" w14:textId="08DA3838" w:rsidR="00BE297D" w:rsidRPr="00BE297D" w:rsidRDefault="00BE297D" w:rsidP="00BE297D">
      <w:pPr>
        <w:rPr>
          <w:b w:val="0"/>
          <w:bCs/>
        </w:rPr>
      </w:pPr>
      <w:r>
        <w:rPr>
          <w:b w:val="0"/>
          <w:bCs/>
        </w:rPr>
        <w:t xml:space="preserve">In this situation, </w:t>
      </w:r>
      <w:r w:rsidRPr="00BE297D">
        <w:rPr>
          <w:b w:val="0"/>
          <w:bCs/>
        </w:rPr>
        <w:t>In order to streamline procedures, enhance communication, and boost productivity overall, a construction site database management system can be very helpful in managing construction site activities.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2D59AE6" w14:textId="77777777" w:rsidTr="0084277E">
        <w:trPr>
          <w:trHeight w:val="1375"/>
        </w:trPr>
        <w:tc>
          <w:tcPr>
            <w:tcW w:w="4925" w:type="dxa"/>
            <w:tcBorders>
              <w:top w:val="nil"/>
              <w:left w:val="nil"/>
              <w:bottom w:val="nil"/>
              <w:right w:val="nil"/>
            </w:tcBorders>
            <w:vAlign w:val="center"/>
          </w:tcPr>
          <w:p w14:paraId="27751C90" w14:textId="24A6D240" w:rsidR="0084277E" w:rsidRDefault="007A4AE0" w:rsidP="0084277E">
            <w:pPr>
              <w:pStyle w:val="Heading1"/>
              <w:framePr w:hSpace="0" w:wrap="auto" w:vAnchor="margin" w:hAnchor="text" w:yAlign="inline"/>
              <w:jc w:val="left"/>
            </w:pPr>
            <w:r>
              <w:t>Brief Introduction</w:t>
            </w:r>
          </w:p>
        </w:tc>
      </w:tr>
    </w:tbl>
    <w:p w14:paraId="51249CE9" w14:textId="061CC058" w:rsidR="00946303" w:rsidRDefault="00946303" w:rsidP="001F0AF0">
      <w:pPr>
        <w:spacing w:after="200"/>
      </w:pPr>
    </w:p>
    <w:p w14:paraId="180B9729" w14:textId="77777777" w:rsidR="00946303" w:rsidRDefault="00946303">
      <w:pPr>
        <w:spacing w:after="200"/>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946303" w14:paraId="0829F15C" w14:textId="77777777" w:rsidTr="00366D14">
        <w:trPr>
          <w:trHeight w:val="1375"/>
        </w:trPr>
        <w:tc>
          <w:tcPr>
            <w:tcW w:w="4925" w:type="dxa"/>
            <w:tcBorders>
              <w:top w:val="nil"/>
              <w:left w:val="nil"/>
              <w:bottom w:val="nil"/>
              <w:right w:val="nil"/>
            </w:tcBorders>
            <w:vAlign w:val="center"/>
          </w:tcPr>
          <w:p w14:paraId="43254737" w14:textId="46A660E5" w:rsidR="00946303" w:rsidRDefault="00946303" w:rsidP="00366D14">
            <w:pPr>
              <w:pStyle w:val="Heading1"/>
              <w:framePr w:hSpace="0" w:wrap="auto" w:vAnchor="margin" w:hAnchor="text" w:yAlign="inline"/>
              <w:jc w:val="left"/>
            </w:pPr>
            <w:r>
              <w:lastRenderedPageBreak/>
              <w:t>Project Storyline</w:t>
            </w:r>
          </w:p>
        </w:tc>
      </w:tr>
    </w:tbl>
    <w:p w14:paraId="066D4579" w14:textId="61B6CD28" w:rsidR="0031771C" w:rsidRDefault="0031771C" w:rsidP="0031771C">
      <w:pPr>
        <w:spacing w:after="200"/>
        <w:rPr>
          <w:b w:val="0"/>
          <w:bCs/>
        </w:rPr>
      </w:pPr>
      <w:r w:rsidRPr="0031771C">
        <w:t>Receiving contract</w:t>
      </w:r>
      <w:r>
        <w:t>:</w:t>
      </w:r>
      <w:r>
        <w:rPr>
          <w:b w:val="0"/>
          <w:bCs/>
        </w:rPr>
        <w:t xml:space="preserve"> </w:t>
      </w:r>
    </w:p>
    <w:p w14:paraId="40D6D033" w14:textId="7C98A134" w:rsidR="0031771C" w:rsidRPr="0031771C" w:rsidRDefault="0031771C" w:rsidP="0031771C">
      <w:pPr>
        <w:spacing w:after="200"/>
        <w:ind w:firstLine="720"/>
        <w:rPr>
          <w:b w:val="0"/>
          <w:bCs/>
        </w:rPr>
      </w:pPr>
      <w:r>
        <w:rPr>
          <w:b w:val="0"/>
          <w:bCs/>
        </w:rPr>
        <w:t>It goes through some approval process from the proper stakeholder or Owners</w:t>
      </w:r>
    </w:p>
    <w:p w14:paraId="3E906061" w14:textId="77777777" w:rsidR="0031771C" w:rsidRDefault="0031771C" w:rsidP="0031771C">
      <w:pPr>
        <w:spacing w:after="200"/>
      </w:pPr>
      <w:r w:rsidRPr="0031771C">
        <w:t>Planning:</w:t>
      </w:r>
    </w:p>
    <w:p w14:paraId="0BFE0262" w14:textId="41AEED74" w:rsidR="0031771C" w:rsidRPr="0031771C" w:rsidRDefault="0031771C" w:rsidP="0031771C">
      <w:pPr>
        <w:spacing w:after="200"/>
        <w:ind w:left="720"/>
        <w:rPr>
          <w:b w:val="0"/>
          <w:bCs/>
        </w:rPr>
      </w:pPr>
      <w:r w:rsidRPr="0031771C">
        <w:rPr>
          <w:b w:val="0"/>
          <w:bCs/>
        </w:rPr>
        <w:t>This involves developing a project plan that outlines the scope of the project, the timeline, the budget, and the resources required.</w:t>
      </w:r>
    </w:p>
    <w:p w14:paraId="71576AF3" w14:textId="77777777" w:rsidR="0031771C" w:rsidRDefault="0031771C" w:rsidP="0031771C">
      <w:pPr>
        <w:spacing w:after="200"/>
      </w:pPr>
      <w:r w:rsidRPr="0031771C">
        <w:t xml:space="preserve">Site Preparation: </w:t>
      </w:r>
    </w:p>
    <w:p w14:paraId="2AAE1284" w14:textId="6ED85AAC" w:rsidR="0031771C" w:rsidRPr="0031771C" w:rsidRDefault="0031771C" w:rsidP="0031771C">
      <w:pPr>
        <w:spacing w:after="200"/>
        <w:ind w:left="720"/>
      </w:pPr>
      <w:r w:rsidRPr="0031771C">
        <w:rPr>
          <w:b w:val="0"/>
          <w:bCs/>
        </w:rPr>
        <w:t>Once the project plan is in place, the site preparation process begins. This involves clearing the site, setting up the construction site office, installing temporary facilities</w:t>
      </w:r>
      <w:r w:rsidRPr="0031771C">
        <w:t>.</w:t>
      </w:r>
    </w:p>
    <w:p w14:paraId="447D4E55" w14:textId="77777777" w:rsidR="0031771C" w:rsidRDefault="0031771C" w:rsidP="0031771C">
      <w:pPr>
        <w:spacing w:after="200"/>
      </w:pPr>
      <w:r w:rsidRPr="0031771C">
        <w:t xml:space="preserve">Procurement: </w:t>
      </w:r>
    </w:p>
    <w:p w14:paraId="73090C2B" w14:textId="091D4F71" w:rsidR="0031771C" w:rsidRPr="0031771C" w:rsidRDefault="0031771C" w:rsidP="0031771C">
      <w:pPr>
        <w:spacing w:after="200"/>
        <w:ind w:left="720"/>
        <w:rPr>
          <w:b w:val="0"/>
          <w:bCs/>
        </w:rPr>
      </w:pPr>
      <w:r w:rsidRPr="0031771C">
        <w:rPr>
          <w:b w:val="0"/>
          <w:bCs/>
        </w:rPr>
        <w:t>The procurement process involves identifying and purchasing the necessary construction materials, equipment, and supplies.</w:t>
      </w:r>
    </w:p>
    <w:p w14:paraId="5E1D0ABE" w14:textId="10A14709" w:rsidR="0031771C" w:rsidRDefault="00D12CA6" w:rsidP="0031771C">
      <w:pPr>
        <w:spacing w:after="200"/>
      </w:pPr>
      <w:r>
        <w:t>Division of the Whole Project into Subparts:</w:t>
      </w:r>
    </w:p>
    <w:p w14:paraId="19E82E5B" w14:textId="152EFDF7" w:rsidR="00D12CA6" w:rsidRPr="00D12CA6" w:rsidRDefault="00D12CA6" w:rsidP="00D12CA6">
      <w:pPr>
        <w:spacing w:after="200"/>
        <w:ind w:left="720"/>
        <w:rPr>
          <w:b w:val="0"/>
          <w:bCs/>
        </w:rPr>
      </w:pPr>
      <w:r>
        <w:rPr>
          <w:b w:val="0"/>
          <w:bCs/>
        </w:rPr>
        <w:t xml:space="preserve">According to IICT Construction Site Engineer, </w:t>
      </w:r>
      <w:r w:rsidR="006768E5">
        <w:rPr>
          <w:b w:val="0"/>
          <w:bCs/>
        </w:rPr>
        <w:t>t</w:t>
      </w:r>
      <w:r>
        <w:rPr>
          <w:b w:val="0"/>
          <w:bCs/>
        </w:rPr>
        <w:t>hey divides the whole project into sub parts and contracts with the external service providers for the specific subtasks.</w:t>
      </w:r>
    </w:p>
    <w:p w14:paraId="57080A26" w14:textId="77777777" w:rsidR="00D12CA6" w:rsidRDefault="0031771C" w:rsidP="0031771C">
      <w:pPr>
        <w:spacing w:after="200"/>
      </w:pPr>
      <w:r w:rsidRPr="0031771C">
        <w:t xml:space="preserve">Quality Control: </w:t>
      </w:r>
    </w:p>
    <w:p w14:paraId="48BF4067" w14:textId="7994A843" w:rsidR="0031771C" w:rsidRPr="0031771C" w:rsidRDefault="0031771C" w:rsidP="00D12CA6">
      <w:pPr>
        <w:spacing w:after="200"/>
        <w:ind w:left="720"/>
        <w:rPr>
          <w:b w:val="0"/>
          <w:bCs/>
        </w:rPr>
      </w:pPr>
      <w:r w:rsidRPr="0031771C">
        <w:rPr>
          <w:b w:val="0"/>
          <w:bCs/>
        </w:rPr>
        <w:t>This involves regular inspections and testing to verify that the work meets the required standards and specifications.</w:t>
      </w:r>
    </w:p>
    <w:p w14:paraId="6EC54720" w14:textId="4F255501" w:rsidR="00D12CA6" w:rsidRDefault="0031771C" w:rsidP="0031771C">
      <w:pPr>
        <w:spacing w:after="200"/>
      </w:pPr>
      <w:r w:rsidRPr="0031771C">
        <w:t xml:space="preserve">Project Management: </w:t>
      </w:r>
    </w:p>
    <w:p w14:paraId="292F7621" w14:textId="25A358A1" w:rsidR="00D12CA6" w:rsidRPr="00D12CA6" w:rsidRDefault="0031771C" w:rsidP="00D12CA6">
      <w:pPr>
        <w:spacing w:after="200"/>
        <w:ind w:left="720"/>
        <w:rPr>
          <w:b w:val="0"/>
          <w:bCs/>
        </w:rPr>
      </w:pPr>
      <w:r w:rsidRPr="00D12CA6">
        <w:rPr>
          <w:b w:val="0"/>
          <w:bCs/>
        </w:rPr>
        <w:t>This includes managing the project team, coordinating activities, communicating with stakeholders, and monitoring progress against the</w:t>
      </w:r>
      <w:r w:rsidR="00D12CA6" w:rsidRPr="00D12CA6">
        <w:rPr>
          <w:b w:val="0"/>
          <w:bCs/>
        </w:rPr>
        <w:t xml:space="preserve"> </w:t>
      </w:r>
      <w:r w:rsidR="00D12CA6" w:rsidRPr="00D12CA6">
        <w:rPr>
          <w:b w:val="0"/>
          <w:bCs/>
        </w:rPr>
        <w:t>project plan.</w:t>
      </w:r>
    </w:p>
    <w:p w14:paraId="1856A0D4" w14:textId="5F407CF5" w:rsidR="0031771C" w:rsidRDefault="0031771C">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6768E5" w14:paraId="0FF07285" w14:textId="77777777" w:rsidTr="00366D14">
        <w:trPr>
          <w:trHeight w:val="1375"/>
        </w:trPr>
        <w:tc>
          <w:tcPr>
            <w:tcW w:w="4925" w:type="dxa"/>
            <w:tcBorders>
              <w:top w:val="nil"/>
              <w:left w:val="nil"/>
              <w:bottom w:val="nil"/>
              <w:right w:val="nil"/>
            </w:tcBorders>
            <w:vAlign w:val="center"/>
          </w:tcPr>
          <w:p w14:paraId="550084B8" w14:textId="69BCCF41" w:rsidR="006768E5" w:rsidRDefault="006768E5" w:rsidP="00366D14">
            <w:pPr>
              <w:pStyle w:val="Heading1"/>
              <w:framePr w:hSpace="0" w:wrap="auto" w:vAnchor="margin" w:hAnchor="text" w:yAlign="inline"/>
              <w:jc w:val="left"/>
            </w:pPr>
            <w:r>
              <w:lastRenderedPageBreak/>
              <w:t>Basic Workflow</w:t>
            </w:r>
          </w:p>
        </w:tc>
      </w:tr>
    </w:tbl>
    <w:p w14:paraId="1B78E16A" w14:textId="77777777" w:rsidR="0031771C" w:rsidRDefault="0031771C">
      <w:pPr>
        <w:spacing w:after="200"/>
      </w:pPr>
    </w:p>
    <w:p w14:paraId="6067E387" w14:textId="55579195" w:rsidR="00946303" w:rsidRDefault="00946303">
      <w:pPr>
        <w:spacing w:after="200"/>
      </w:pPr>
      <w:r w:rsidRPr="00946303">
        <w:drawing>
          <wp:inline distT="0" distB="0" distL="0" distR="0" wp14:anchorId="540D57FA" wp14:editId="3A5B6A24">
            <wp:extent cx="6565533" cy="3056779"/>
            <wp:effectExtent l="152400" t="152400" r="235585" b="220345"/>
            <wp:docPr id="9" name="Picture 9">
              <a:extLst xmlns:a="http://schemas.openxmlformats.org/drawingml/2006/main">
                <a:ext uri="{FF2B5EF4-FFF2-40B4-BE49-F238E27FC236}">
                  <a16:creationId xmlns:a16="http://schemas.microsoft.com/office/drawing/2014/main" id="{7A673818-91FD-4DA0-9E9F-FF3216340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673818-91FD-4DA0-9E9F-FF321634057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571729" cy="305966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318E85F" w14:textId="170864FB" w:rsidR="0031771C" w:rsidRDefault="0031771C" w:rsidP="0031771C">
      <w:pPr>
        <w:pStyle w:val="Caption"/>
        <w:jc w:val="center"/>
      </w:pPr>
      <w:r>
        <w:t xml:space="preserve">Figure </w:t>
      </w:r>
      <w:r>
        <w:fldChar w:fldCharType="begin"/>
      </w:r>
      <w:r>
        <w:instrText xml:space="preserve"> SEQ Figure \* ARABIC </w:instrText>
      </w:r>
      <w:r>
        <w:fldChar w:fldCharType="separate"/>
      </w:r>
      <w:r w:rsidR="009F1BE9">
        <w:rPr>
          <w:noProof/>
        </w:rPr>
        <w:t>1</w:t>
      </w:r>
      <w:r>
        <w:fldChar w:fldCharType="end"/>
      </w:r>
      <w:r>
        <w:t>:Basic Workflow of Construction Site</w:t>
      </w:r>
    </w:p>
    <w:p w14:paraId="43EF4C3F" w14:textId="77777777" w:rsidR="00946303" w:rsidRDefault="00946303" w:rsidP="00946303">
      <w:pPr>
        <w:spacing w:after="200"/>
      </w:pPr>
    </w:p>
    <w:p w14:paraId="75FD2D98" w14:textId="77777777" w:rsidR="00946303" w:rsidRDefault="00946303" w:rsidP="00946303">
      <w:pPr>
        <w:spacing w:after="200"/>
      </w:pPr>
    </w:p>
    <w:p w14:paraId="672646E0" w14:textId="77777777" w:rsidR="00946303" w:rsidRDefault="00946303" w:rsidP="00946303">
      <w:pPr>
        <w:spacing w:after="200"/>
      </w:pPr>
    </w:p>
    <w:p w14:paraId="589FF85D" w14:textId="77777777" w:rsidR="00946303" w:rsidRDefault="00946303" w:rsidP="00946303">
      <w:pPr>
        <w:spacing w:after="200"/>
      </w:pPr>
    </w:p>
    <w:p w14:paraId="29E834F0" w14:textId="77777777" w:rsidR="00946303" w:rsidRDefault="00946303" w:rsidP="00946303">
      <w:pPr>
        <w:spacing w:after="200"/>
      </w:pPr>
    </w:p>
    <w:p w14:paraId="5C034508" w14:textId="77777777" w:rsidR="00946303" w:rsidRDefault="00946303" w:rsidP="00946303">
      <w:pPr>
        <w:spacing w:after="200"/>
      </w:pPr>
    </w:p>
    <w:p w14:paraId="2D48239D" w14:textId="77777777" w:rsidR="00946303" w:rsidRDefault="00946303" w:rsidP="00946303">
      <w:pPr>
        <w:spacing w:after="200"/>
      </w:pPr>
    </w:p>
    <w:p w14:paraId="48C3EDB2" w14:textId="77777777" w:rsidR="00946303" w:rsidRDefault="00946303" w:rsidP="00946303">
      <w:pPr>
        <w:spacing w:after="200"/>
      </w:pPr>
    </w:p>
    <w:p w14:paraId="7119CA70" w14:textId="77777777" w:rsidR="00946303" w:rsidRDefault="00946303" w:rsidP="00946303">
      <w:pPr>
        <w:spacing w:after="200"/>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315432" w14:paraId="0D46E677" w14:textId="77777777" w:rsidTr="00366D14">
        <w:trPr>
          <w:trHeight w:val="1375"/>
        </w:trPr>
        <w:tc>
          <w:tcPr>
            <w:tcW w:w="4925" w:type="dxa"/>
            <w:tcBorders>
              <w:top w:val="nil"/>
              <w:left w:val="nil"/>
              <w:bottom w:val="nil"/>
              <w:right w:val="nil"/>
            </w:tcBorders>
            <w:vAlign w:val="center"/>
          </w:tcPr>
          <w:p w14:paraId="54F9FF2F" w14:textId="40C38EB0" w:rsidR="00315432" w:rsidRDefault="00315432" w:rsidP="00366D14">
            <w:pPr>
              <w:pStyle w:val="Heading1"/>
              <w:framePr w:hSpace="0" w:wrap="auto" w:vAnchor="margin" w:hAnchor="text" w:yAlign="inline"/>
              <w:jc w:val="left"/>
            </w:pPr>
            <w:r>
              <w:lastRenderedPageBreak/>
              <w:t>Collected Data</w:t>
            </w:r>
          </w:p>
          <w:p w14:paraId="552F290E" w14:textId="0BABB2E0" w:rsidR="00315432" w:rsidRPr="00315432" w:rsidRDefault="00315432" w:rsidP="00315432"/>
        </w:tc>
      </w:tr>
    </w:tbl>
    <w:p w14:paraId="02DB5B05" w14:textId="7AECB827" w:rsidR="00946303" w:rsidRDefault="00315432" w:rsidP="00946303">
      <w:pPr>
        <w:spacing w:after="200"/>
      </w:pPr>
      <w:r>
        <w:t>1.Site Images:</w:t>
      </w:r>
      <w:r>
        <w:br/>
      </w:r>
      <w:r w:rsidRPr="00315432">
        <w:drawing>
          <wp:inline distT="0" distB="0" distL="0" distR="0" wp14:anchorId="6661A774" wp14:editId="6C0E0BDB">
            <wp:extent cx="3263016" cy="6309360"/>
            <wp:effectExtent l="635" t="0" r="0" b="0"/>
            <wp:docPr id="10" name="Picture 10">
              <a:extLst xmlns:a="http://schemas.openxmlformats.org/drawingml/2006/main">
                <a:ext uri="{FF2B5EF4-FFF2-40B4-BE49-F238E27FC236}">
                  <a16:creationId xmlns:a16="http://schemas.microsoft.com/office/drawing/2014/main" id="{87E409C5-4BE8-4602-B15C-0A24220C8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E409C5-4BE8-4602-B15C-0A24220C851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rot="5400000">
                      <a:off x="0" y="0"/>
                      <a:ext cx="3268869" cy="6320677"/>
                    </a:xfrm>
                    <a:prstGeom prst="rect">
                      <a:avLst/>
                    </a:prstGeom>
                  </pic:spPr>
                </pic:pic>
              </a:graphicData>
            </a:graphic>
          </wp:inline>
        </w:drawing>
      </w:r>
    </w:p>
    <w:p w14:paraId="04C0F10C" w14:textId="09107EFA" w:rsidR="00946303" w:rsidRDefault="00315432" w:rsidP="00315432">
      <w:pPr>
        <w:pStyle w:val="Caption"/>
      </w:pPr>
      <w:r>
        <w:t xml:space="preserve">Figure </w:t>
      </w:r>
      <w:fldSimple w:instr=" SEQ Figure \* ARABIC ">
        <w:r w:rsidR="009F1BE9">
          <w:rPr>
            <w:noProof/>
          </w:rPr>
          <w:t>2</w:t>
        </w:r>
      </w:fldSimple>
      <w:r>
        <w:t>:IICT Construction site Image1</w:t>
      </w:r>
    </w:p>
    <w:p w14:paraId="30CCC83E" w14:textId="51476890" w:rsidR="00315432" w:rsidRDefault="00315432" w:rsidP="00315432">
      <w:r w:rsidRPr="00315432">
        <w:drawing>
          <wp:inline distT="0" distB="0" distL="0" distR="0" wp14:anchorId="73E643D3" wp14:editId="77FA1D6A">
            <wp:extent cx="2745757" cy="6307118"/>
            <wp:effectExtent l="0" t="8890" r="7620" b="7620"/>
            <wp:docPr id="11" name="Picture 11">
              <a:extLst xmlns:a="http://schemas.openxmlformats.org/drawingml/2006/main">
                <a:ext uri="{FF2B5EF4-FFF2-40B4-BE49-F238E27FC236}">
                  <a16:creationId xmlns:a16="http://schemas.microsoft.com/office/drawing/2014/main" id="{1390B587-EF10-49BE-A383-4BB7AFAD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90B587-EF10-49BE-A383-4BB7AFAD4B4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5400000">
                      <a:off x="0" y="0"/>
                      <a:ext cx="2759952" cy="6339725"/>
                    </a:xfrm>
                    <a:prstGeom prst="rect">
                      <a:avLst/>
                    </a:prstGeom>
                  </pic:spPr>
                </pic:pic>
              </a:graphicData>
            </a:graphic>
          </wp:inline>
        </w:drawing>
      </w:r>
    </w:p>
    <w:p w14:paraId="3B833C4C" w14:textId="5D2BB5A8" w:rsidR="00315432" w:rsidRPr="00315432" w:rsidRDefault="00315432" w:rsidP="00315432">
      <w:pPr>
        <w:pStyle w:val="Caption"/>
      </w:pPr>
      <w:r>
        <w:t xml:space="preserve">Figure </w:t>
      </w:r>
      <w:fldSimple w:instr=" SEQ Figure \* ARABIC ">
        <w:r w:rsidR="009F1BE9">
          <w:rPr>
            <w:noProof/>
          </w:rPr>
          <w:t>3</w:t>
        </w:r>
      </w:fldSimple>
      <w:r>
        <w:t>:IICT Construction Site Image2</w:t>
      </w:r>
    </w:p>
    <w:p w14:paraId="45D5EA05" w14:textId="3A7F9164" w:rsidR="00315432" w:rsidRDefault="00315432" w:rsidP="00315432"/>
    <w:p w14:paraId="4AF97F6C" w14:textId="77777777" w:rsidR="00315432" w:rsidRPr="00315432" w:rsidRDefault="00315432" w:rsidP="00315432"/>
    <w:p w14:paraId="13DA723A" w14:textId="5E26C58D" w:rsidR="00946303" w:rsidRDefault="00315432" w:rsidP="00946303">
      <w:pPr>
        <w:spacing w:after="200"/>
        <w:rPr>
          <w:b w:val="0"/>
          <w:bCs/>
        </w:rPr>
      </w:pPr>
      <w:r>
        <w:rPr>
          <w:b w:val="0"/>
          <w:bCs/>
        </w:rPr>
        <w:lastRenderedPageBreak/>
        <w:t>The fig-2,fig-3 shows images of the actual project of IICT construction site where the whole management system is being controlled and other necessary jobs being done.</w:t>
      </w:r>
    </w:p>
    <w:p w14:paraId="0D8A39F0" w14:textId="6571A382" w:rsidR="00315432" w:rsidRDefault="00315432" w:rsidP="00946303">
      <w:pPr>
        <w:spacing w:after="200"/>
        <w:rPr>
          <w:b w:val="0"/>
          <w:bCs/>
        </w:rPr>
      </w:pPr>
    </w:p>
    <w:p w14:paraId="539AB0DB" w14:textId="6C61BEAA" w:rsidR="00315432" w:rsidRPr="007C0093" w:rsidRDefault="00315432" w:rsidP="00946303">
      <w:pPr>
        <w:spacing w:after="200"/>
      </w:pPr>
      <w:r w:rsidRPr="007C0093">
        <w:t>2.Design and Approval Documents:</w:t>
      </w:r>
    </w:p>
    <w:p w14:paraId="7CDC7C36" w14:textId="42AF1A98" w:rsidR="00315432" w:rsidRDefault="00315432" w:rsidP="00946303">
      <w:pPr>
        <w:spacing w:after="200"/>
        <w:rPr>
          <w:b w:val="0"/>
          <w:bCs/>
        </w:rPr>
      </w:pPr>
    </w:p>
    <w:p w14:paraId="529C1617" w14:textId="61C4E749" w:rsidR="007C0093" w:rsidRDefault="007C0093" w:rsidP="00946303">
      <w:pPr>
        <w:spacing w:after="200"/>
        <w:rPr>
          <w:b w:val="0"/>
          <w:bCs/>
        </w:rPr>
      </w:pPr>
      <w:r>
        <w:rPr>
          <w:b w:val="0"/>
          <w:bCs/>
          <w:noProof/>
        </w:rPr>
        <w:drawing>
          <wp:inline distT="0" distB="0" distL="0" distR="0" wp14:anchorId="59E9CE29" wp14:editId="2C77B9E6">
            <wp:extent cx="6309360" cy="359399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stretch>
                      <a:fillRect/>
                    </a:stretch>
                  </pic:blipFill>
                  <pic:spPr>
                    <a:xfrm>
                      <a:off x="0" y="0"/>
                      <a:ext cx="6322039" cy="3601212"/>
                    </a:xfrm>
                    <a:prstGeom prst="rect">
                      <a:avLst/>
                    </a:prstGeom>
                  </pic:spPr>
                </pic:pic>
              </a:graphicData>
            </a:graphic>
          </wp:inline>
        </w:drawing>
      </w:r>
    </w:p>
    <w:p w14:paraId="225C25AE" w14:textId="1BE2AD0F" w:rsidR="00315432" w:rsidRDefault="007C0093" w:rsidP="007C0093">
      <w:pPr>
        <w:pStyle w:val="Caption"/>
      </w:pPr>
      <w:r>
        <w:t xml:space="preserve">Figure </w:t>
      </w:r>
      <w:fldSimple w:instr=" SEQ Figure \* ARABIC ">
        <w:r w:rsidR="009F1BE9">
          <w:rPr>
            <w:noProof/>
          </w:rPr>
          <w:t>4</w:t>
        </w:r>
      </w:fldSimple>
      <w:r>
        <w:t>:IICT_Design1</w:t>
      </w:r>
    </w:p>
    <w:p w14:paraId="69691CDF" w14:textId="02058103" w:rsidR="007C0093" w:rsidRPr="007C0093" w:rsidRDefault="007C0093" w:rsidP="007C0093">
      <w:r>
        <w:t>-Front Page of the Detailed Design of IICT building which includes the whole overview of the project</w:t>
      </w:r>
    </w:p>
    <w:p w14:paraId="0DB260B8" w14:textId="11C8CD49" w:rsidR="007C0093" w:rsidRDefault="007C0093" w:rsidP="007C0093">
      <w:r>
        <w:t xml:space="preserve"> </w:t>
      </w:r>
    </w:p>
    <w:p w14:paraId="4CF976C9" w14:textId="77777777" w:rsidR="007C0093" w:rsidRDefault="007C0093" w:rsidP="007C0093">
      <w:pPr>
        <w:keepNext/>
      </w:pPr>
      <w:r>
        <w:rPr>
          <w:noProof/>
        </w:rPr>
        <w:lastRenderedPageBreak/>
        <w:drawing>
          <wp:inline distT="0" distB="0" distL="0" distR="0" wp14:anchorId="18A3A59A" wp14:editId="79035292">
            <wp:extent cx="6309360" cy="41664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stretch>
                      <a:fillRect/>
                    </a:stretch>
                  </pic:blipFill>
                  <pic:spPr>
                    <a:xfrm>
                      <a:off x="0" y="0"/>
                      <a:ext cx="6324469" cy="4176461"/>
                    </a:xfrm>
                    <a:prstGeom prst="rect">
                      <a:avLst/>
                    </a:prstGeom>
                  </pic:spPr>
                </pic:pic>
              </a:graphicData>
            </a:graphic>
          </wp:inline>
        </w:drawing>
      </w:r>
    </w:p>
    <w:p w14:paraId="0431734B" w14:textId="5EF514D5" w:rsidR="007C0093" w:rsidRDefault="007C0093" w:rsidP="007C0093">
      <w:pPr>
        <w:pStyle w:val="Caption"/>
      </w:pPr>
      <w:r>
        <w:t xml:space="preserve">Figure </w:t>
      </w:r>
      <w:fldSimple w:instr=" SEQ Figure \* ARABIC ">
        <w:r w:rsidR="009F1BE9">
          <w:rPr>
            <w:noProof/>
          </w:rPr>
          <w:t>5</w:t>
        </w:r>
      </w:fldSimple>
      <w:r>
        <w:t>:IICT Design 2</w:t>
      </w:r>
    </w:p>
    <w:p w14:paraId="51D9E98E" w14:textId="0F83B104" w:rsidR="007C0093" w:rsidRDefault="007C0093" w:rsidP="007C0093">
      <w:r>
        <w:t xml:space="preserve">More Detailed info </w:t>
      </w:r>
    </w:p>
    <w:p w14:paraId="651C2F7B" w14:textId="77777777" w:rsidR="007C0093" w:rsidRDefault="007C0093" w:rsidP="007C0093">
      <w:pPr>
        <w:keepNext/>
      </w:pPr>
      <w:r>
        <w:rPr>
          <w:noProof/>
        </w:rPr>
        <w:lastRenderedPageBreak/>
        <w:drawing>
          <wp:inline distT="0" distB="0" distL="0" distR="0" wp14:anchorId="19D9D5BB" wp14:editId="0F126AB5">
            <wp:extent cx="6608445" cy="488210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stretch>
                      <a:fillRect/>
                    </a:stretch>
                  </pic:blipFill>
                  <pic:spPr>
                    <a:xfrm>
                      <a:off x="0" y="0"/>
                      <a:ext cx="6646123" cy="4909936"/>
                    </a:xfrm>
                    <a:prstGeom prst="rect">
                      <a:avLst/>
                    </a:prstGeom>
                  </pic:spPr>
                </pic:pic>
              </a:graphicData>
            </a:graphic>
          </wp:inline>
        </w:drawing>
      </w:r>
    </w:p>
    <w:p w14:paraId="4A2A913D" w14:textId="7D3F861D" w:rsidR="007C0093" w:rsidRDefault="007C0093" w:rsidP="007C0093">
      <w:pPr>
        <w:pStyle w:val="Caption"/>
      </w:pPr>
      <w:r>
        <w:t xml:space="preserve">Figure </w:t>
      </w:r>
      <w:fldSimple w:instr=" SEQ Figure \* ARABIC ">
        <w:r w:rsidR="009F1BE9">
          <w:rPr>
            <w:noProof/>
          </w:rPr>
          <w:t>6</w:t>
        </w:r>
      </w:fldSimple>
      <w:r>
        <w:t>:IICT design3</w:t>
      </w:r>
    </w:p>
    <w:p w14:paraId="6196678C" w14:textId="3CFFEBFA" w:rsidR="009363D2" w:rsidRDefault="007C0093" w:rsidP="009363D2">
      <w:pPr>
        <w:pStyle w:val="Caption"/>
      </w:pPr>
      <w:r>
        <w:rPr>
          <w:noProof/>
        </w:rPr>
        <w:lastRenderedPageBreak/>
        <w:drawing>
          <wp:inline distT="0" distB="0" distL="0" distR="0" wp14:anchorId="0013A022" wp14:editId="7157D380">
            <wp:extent cx="4652113" cy="6782381"/>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rot="16200000">
                      <a:off x="0" y="0"/>
                      <a:ext cx="4696994" cy="6847814"/>
                    </a:xfrm>
                    <a:prstGeom prst="rect">
                      <a:avLst/>
                    </a:prstGeom>
                  </pic:spPr>
                </pic:pic>
              </a:graphicData>
            </a:graphic>
          </wp:inline>
        </w:drawing>
      </w:r>
      <w:r w:rsidR="009363D2" w:rsidRPr="009363D2">
        <w:t xml:space="preserve"> </w:t>
      </w:r>
      <w:r w:rsidR="009363D2">
        <w:t xml:space="preserve">Figure </w:t>
      </w:r>
      <w:r w:rsidR="009363D2">
        <w:fldChar w:fldCharType="begin"/>
      </w:r>
      <w:r w:rsidR="009363D2">
        <w:instrText xml:space="preserve"> SEQ Figure \* ARABIC </w:instrText>
      </w:r>
      <w:r w:rsidR="009363D2">
        <w:fldChar w:fldCharType="separate"/>
      </w:r>
      <w:r w:rsidR="009F1BE9">
        <w:rPr>
          <w:noProof/>
        </w:rPr>
        <w:t>7</w:t>
      </w:r>
      <w:r w:rsidR="009363D2">
        <w:fldChar w:fldCharType="end"/>
      </w:r>
      <w:r w:rsidR="009363D2">
        <w:t>: IICT design4</w:t>
      </w:r>
    </w:p>
    <w:p w14:paraId="3ABFE392" w14:textId="795EA457" w:rsidR="007C0093" w:rsidRDefault="00CB0EE0" w:rsidP="009363D2">
      <w:pPr>
        <w:pStyle w:val="Caption"/>
      </w:pPr>
      <w:r>
        <w:rPr>
          <w:noProof/>
        </w:rPr>
        <w:lastRenderedPageBreak/>
        <w:drawing>
          <wp:inline distT="0" distB="0" distL="0" distR="0" wp14:anchorId="7B525E5B" wp14:editId="53320282">
            <wp:extent cx="4732020" cy="6309360"/>
            <wp:effectExtent l="0" t="762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rot="16200000">
                      <a:off x="0" y="0"/>
                      <a:ext cx="4732020" cy="6309360"/>
                    </a:xfrm>
                    <a:prstGeom prst="rect">
                      <a:avLst/>
                    </a:prstGeom>
                  </pic:spPr>
                </pic:pic>
              </a:graphicData>
            </a:graphic>
          </wp:inline>
        </w:drawing>
      </w:r>
    </w:p>
    <w:p w14:paraId="3ED393C5" w14:textId="25550959" w:rsidR="009363D2" w:rsidRDefault="009363D2" w:rsidP="009363D2">
      <w:pPr>
        <w:pStyle w:val="Caption"/>
      </w:pPr>
      <w:r>
        <w:t xml:space="preserve">Figure </w:t>
      </w:r>
      <w:fldSimple w:instr=" SEQ Figure \* ARABIC ">
        <w:r w:rsidR="009F1BE9">
          <w:rPr>
            <w:noProof/>
          </w:rPr>
          <w:t>8</w:t>
        </w:r>
      </w:fldSimple>
      <w:r>
        <w:t>:IICT Design 5</w:t>
      </w:r>
    </w:p>
    <w:p w14:paraId="253280E5" w14:textId="16CA6C09" w:rsidR="009363D2" w:rsidRDefault="009363D2" w:rsidP="009363D2"/>
    <w:p w14:paraId="6E9F49B8" w14:textId="030AA41E" w:rsidR="009363D2" w:rsidRDefault="009363D2" w:rsidP="009363D2">
      <w:r>
        <w:t xml:space="preserve">3.Account Details And </w:t>
      </w:r>
      <w:proofErr w:type="spellStart"/>
      <w:r>
        <w:t>Buggeting</w:t>
      </w:r>
      <w:proofErr w:type="spellEnd"/>
      <w:r>
        <w:t xml:space="preserve"> Details:</w:t>
      </w:r>
    </w:p>
    <w:p w14:paraId="4A46C433" w14:textId="77777777" w:rsidR="009363D2" w:rsidRDefault="009363D2" w:rsidP="009363D2"/>
    <w:p w14:paraId="65676A25" w14:textId="14224DAD" w:rsidR="009363D2" w:rsidRPr="009363D2" w:rsidRDefault="009363D2" w:rsidP="009363D2">
      <w:pPr>
        <w:rPr>
          <w:b w:val="0"/>
          <w:bCs/>
        </w:rPr>
      </w:pPr>
      <w:r w:rsidRPr="009363D2">
        <w:rPr>
          <w:b w:val="0"/>
          <w:bCs/>
        </w:rPr>
        <w:t>This mainly gives the account and budget of the whole project</w:t>
      </w:r>
    </w:p>
    <w:p w14:paraId="5730EF1B" w14:textId="77777777" w:rsidR="009363D2" w:rsidRDefault="009363D2" w:rsidP="009363D2">
      <w:pPr>
        <w:keepNext/>
      </w:pPr>
      <w:r>
        <w:rPr>
          <w:noProof/>
        </w:rPr>
        <w:lastRenderedPageBreak/>
        <w:drawing>
          <wp:inline distT="0" distB="0" distL="0" distR="0" wp14:anchorId="2D6C069F" wp14:editId="35AF07C9">
            <wp:extent cx="4732020" cy="6309360"/>
            <wp:effectExtent l="0" t="762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stretch>
                      <a:fillRect/>
                    </a:stretch>
                  </pic:blipFill>
                  <pic:spPr>
                    <a:xfrm rot="16200000">
                      <a:off x="0" y="0"/>
                      <a:ext cx="4732020" cy="6309360"/>
                    </a:xfrm>
                    <a:prstGeom prst="rect">
                      <a:avLst/>
                    </a:prstGeom>
                  </pic:spPr>
                </pic:pic>
              </a:graphicData>
            </a:graphic>
          </wp:inline>
        </w:drawing>
      </w:r>
    </w:p>
    <w:p w14:paraId="747A9476" w14:textId="5B70A4A6" w:rsidR="009363D2" w:rsidRDefault="009363D2" w:rsidP="009363D2">
      <w:pPr>
        <w:pStyle w:val="Caption"/>
      </w:pPr>
      <w:r>
        <w:t xml:space="preserve">Figure </w:t>
      </w:r>
      <w:fldSimple w:instr=" SEQ Figure \* ARABIC ">
        <w:r w:rsidR="009F1BE9">
          <w:rPr>
            <w:noProof/>
          </w:rPr>
          <w:t>9</w:t>
        </w:r>
      </w:fldSimple>
      <w:r>
        <w:t xml:space="preserve"> Account-1</w:t>
      </w:r>
    </w:p>
    <w:p w14:paraId="4639B5E1" w14:textId="77777777" w:rsidR="00B050F4" w:rsidRDefault="00B050F4" w:rsidP="009363D2"/>
    <w:p w14:paraId="50CAFB35" w14:textId="0CC6EB33" w:rsidR="009363D2" w:rsidRDefault="009363D2" w:rsidP="009363D2">
      <w:r>
        <w:rPr>
          <w:noProof/>
        </w:rPr>
        <w:lastRenderedPageBreak/>
        <w:drawing>
          <wp:inline distT="0" distB="0" distL="0" distR="0" wp14:anchorId="5C6073E1" wp14:editId="1FE7B999">
            <wp:extent cx="5383033" cy="675301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stretch>
                      <a:fillRect/>
                    </a:stretch>
                  </pic:blipFill>
                  <pic:spPr>
                    <a:xfrm>
                      <a:off x="0" y="0"/>
                      <a:ext cx="5389969" cy="6761716"/>
                    </a:xfrm>
                    <a:prstGeom prst="rect">
                      <a:avLst/>
                    </a:prstGeom>
                  </pic:spPr>
                </pic:pic>
              </a:graphicData>
            </a:graphic>
          </wp:inline>
        </w:drawing>
      </w:r>
    </w:p>
    <w:p w14:paraId="519DCFE0" w14:textId="78C7AA52" w:rsidR="009363D2" w:rsidRDefault="009363D2" w:rsidP="009363D2">
      <w:pPr>
        <w:pStyle w:val="Caption"/>
      </w:pPr>
      <w:r>
        <w:t xml:space="preserve">Figure </w:t>
      </w:r>
      <w:r>
        <w:fldChar w:fldCharType="begin"/>
      </w:r>
      <w:r>
        <w:instrText xml:space="preserve"> SEQ Figure \* ARABIC </w:instrText>
      </w:r>
      <w:r>
        <w:fldChar w:fldCharType="separate"/>
      </w:r>
      <w:r w:rsidR="009F1BE9">
        <w:rPr>
          <w:noProof/>
        </w:rPr>
        <w:t>10</w:t>
      </w:r>
      <w:r>
        <w:fldChar w:fldCharType="end"/>
      </w:r>
      <w:r>
        <w:t>:Account</w:t>
      </w:r>
      <w:r w:rsidR="00B050F4">
        <w:t>-</w:t>
      </w:r>
      <w:r>
        <w:t>2</w:t>
      </w:r>
    </w:p>
    <w:p w14:paraId="2DDFC54D" w14:textId="15C4B6DA" w:rsidR="00B050F4" w:rsidRDefault="00B050F4" w:rsidP="00B050F4"/>
    <w:p w14:paraId="36A77614" w14:textId="5169AF89" w:rsidR="00B050F4" w:rsidRDefault="00B050F4" w:rsidP="00B050F4"/>
    <w:p w14:paraId="5E80058A" w14:textId="6719C331" w:rsidR="00B050F4" w:rsidRDefault="00B050F4" w:rsidP="00B050F4">
      <w:r>
        <w:lastRenderedPageBreak/>
        <w:t>4.Tender Info:</w:t>
      </w:r>
    </w:p>
    <w:p w14:paraId="6262100E" w14:textId="29A3ED5A" w:rsidR="00B050F4" w:rsidRPr="00B050F4" w:rsidRDefault="00B050F4" w:rsidP="00B050F4">
      <w:pPr>
        <w:rPr>
          <w:b w:val="0"/>
        </w:rPr>
      </w:pPr>
      <w:r w:rsidRPr="00B050F4">
        <w:rPr>
          <w:b w:val="0"/>
        </w:rPr>
        <w:t>It provides the information of how the company gets the contract from the authority</w:t>
      </w:r>
    </w:p>
    <w:p w14:paraId="236FA2D8" w14:textId="10D5516B" w:rsidR="00B050F4" w:rsidRDefault="00B050F4" w:rsidP="00B050F4"/>
    <w:p w14:paraId="3B905847" w14:textId="77777777" w:rsidR="00B050F4" w:rsidRDefault="00B050F4" w:rsidP="00B050F4">
      <w:pPr>
        <w:keepNext/>
      </w:pPr>
      <w:r>
        <w:rPr>
          <w:noProof/>
        </w:rPr>
        <w:drawing>
          <wp:inline distT="0" distB="0" distL="0" distR="0" wp14:anchorId="63824A35" wp14:editId="573B4737">
            <wp:extent cx="5160397" cy="6131474"/>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stretch>
                      <a:fillRect/>
                    </a:stretch>
                  </pic:blipFill>
                  <pic:spPr>
                    <a:xfrm>
                      <a:off x="0" y="0"/>
                      <a:ext cx="5171491" cy="6144655"/>
                    </a:xfrm>
                    <a:prstGeom prst="rect">
                      <a:avLst/>
                    </a:prstGeom>
                  </pic:spPr>
                </pic:pic>
              </a:graphicData>
            </a:graphic>
          </wp:inline>
        </w:drawing>
      </w:r>
    </w:p>
    <w:p w14:paraId="62A1206E" w14:textId="36776B55" w:rsidR="00B050F4" w:rsidRDefault="00B050F4" w:rsidP="00B050F4">
      <w:pPr>
        <w:pStyle w:val="Caption"/>
      </w:pPr>
      <w:r>
        <w:t xml:space="preserve">Figure </w:t>
      </w:r>
      <w:fldSimple w:instr=" SEQ Figure \* ARABIC ">
        <w:r w:rsidR="009F1BE9">
          <w:rPr>
            <w:noProof/>
          </w:rPr>
          <w:t>11</w:t>
        </w:r>
      </w:fldSimple>
      <w:r>
        <w:t>:Tender</w:t>
      </w:r>
    </w:p>
    <w:p w14:paraId="0A14CF4B" w14:textId="5B611988" w:rsidR="00B050F4" w:rsidRDefault="00B050F4" w:rsidP="00B050F4"/>
    <w:p w14:paraId="54CA4BC1" w14:textId="03FD6E80" w:rsidR="00B050F4" w:rsidRPr="00B050F4" w:rsidRDefault="00B050F4" w:rsidP="00B050F4">
      <w:r>
        <w:lastRenderedPageBreak/>
        <w:t>5.Official ,Staff and Worker Info(Salary):</w:t>
      </w:r>
      <w:r>
        <w:br/>
      </w:r>
      <w:r>
        <w:rPr>
          <w:noProof/>
        </w:rPr>
        <w:drawing>
          <wp:inline distT="0" distB="0" distL="0" distR="0" wp14:anchorId="5139F183" wp14:editId="2BFBAA07">
            <wp:extent cx="4732020" cy="6309360"/>
            <wp:effectExtent l="0" t="7620" r="381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8"/>
                    <a:stretch>
                      <a:fillRect/>
                    </a:stretch>
                  </pic:blipFill>
                  <pic:spPr>
                    <a:xfrm rot="16200000">
                      <a:off x="0" y="0"/>
                      <a:ext cx="4732020" cy="6309360"/>
                    </a:xfrm>
                    <a:prstGeom prst="rect">
                      <a:avLst/>
                    </a:prstGeom>
                  </pic:spPr>
                </pic:pic>
              </a:graphicData>
            </a:graphic>
          </wp:inline>
        </w:drawing>
      </w:r>
    </w:p>
    <w:p w14:paraId="69D5FED3" w14:textId="77777777" w:rsidR="009363D2" w:rsidRPr="009363D2" w:rsidRDefault="009363D2" w:rsidP="009363D2"/>
    <w:p w14:paraId="62B1850C" w14:textId="73B89E0E" w:rsidR="00946303" w:rsidRDefault="00B050F4" w:rsidP="00B050F4">
      <w:pPr>
        <w:pStyle w:val="Caption"/>
      </w:pPr>
      <w:r>
        <w:t xml:space="preserve">Figure </w:t>
      </w:r>
      <w:fldSimple w:instr=" SEQ Figure \* ARABIC ">
        <w:r w:rsidR="009F1BE9">
          <w:rPr>
            <w:noProof/>
          </w:rPr>
          <w:t>12</w:t>
        </w:r>
      </w:fldSimple>
      <w:r>
        <w:t>: Officials</w:t>
      </w:r>
    </w:p>
    <w:p w14:paraId="412AA921" w14:textId="77777777" w:rsidR="00B050F4" w:rsidRDefault="00B050F4">
      <w:pPr>
        <w:spacing w:after="200"/>
      </w:pPr>
      <w:r>
        <w:t>Provides Details of the officials working here</w:t>
      </w:r>
    </w:p>
    <w:p w14:paraId="56173A88" w14:textId="77777777" w:rsidR="00B050F4" w:rsidRDefault="00B050F4">
      <w:pPr>
        <w:spacing w:after="200"/>
      </w:pPr>
    </w:p>
    <w:p w14:paraId="685842CC" w14:textId="77777777" w:rsidR="00B050F4" w:rsidRDefault="00B050F4">
      <w:pPr>
        <w:spacing w:after="200"/>
      </w:pPr>
    </w:p>
    <w:p w14:paraId="45A46A7A" w14:textId="77777777" w:rsidR="00B050F4" w:rsidRDefault="00B050F4">
      <w:pPr>
        <w:spacing w:after="200"/>
      </w:pPr>
    </w:p>
    <w:p w14:paraId="397A1992" w14:textId="77777777" w:rsidR="00B050F4" w:rsidRDefault="00B050F4">
      <w:pPr>
        <w:spacing w:after="200"/>
      </w:pPr>
    </w:p>
    <w:p w14:paraId="635DB2B3" w14:textId="77777777" w:rsidR="00B050F4" w:rsidRDefault="00B050F4" w:rsidP="00B050F4">
      <w:pPr>
        <w:keepNext/>
        <w:spacing w:after="200"/>
      </w:pPr>
      <w:r>
        <w:rPr>
          <w:noProof/>
        </w:rPr>
        <w:lastRenderedPageBreak/>
        <w:drawing>
          <wp:inline distT="0" distB="0" distL="0" distR="0" wp14:anchorId="3F4A3C5E" wp14:editId="3CD279A9">
            <wp:extent cx="4732020" cy="6309360"/>
            <wp:effectExtent l="0" t="7620" r="381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9"/>
                    <a:stretch>
                      <a:fillRect/>
                    </a:stretch>
                  </pic:blipFill>
                  <pic:spPr>
                    <a:xfrm rot="16200000">
                      <a:off x="0" y="0"/>
                      <a:ext cx="4732020" cy="6309360"/>
                    </a:xfrm>
                    <a:prstGeom prst="rect">
                      <a:avLst/>
                    </a:prstGeom>
                  </pic:spPr>
                </pic:pic>
              </a:graphicData>
            </a:graphic>
          </wp:inline>
        </w:drawing>
      </w:r>
    </w:p>
    <w:p w14:paraId="1C9D731E" w14:textId="4E630598" w:rsidR="00B050F4" w:rsidRDefault="00B050F4" w:rsidP="00B050F4">
      <w:pPr>
        <w:pStyle w:val="Caption"/>
      </w:pPr>
      <w:r>
        <w:t xml:space="preserve">Figure </w:t>
      </w:r>
      <w:fldSimple w:instr=" SEQ Figure \* ARABIC ">
        <w:r w:rsidR="009F1BE9">
          <w:rPr>
            <w:noProof/>
          </w:rPr>
          <w:t>13</w:t>
        </w:r>
      </w:fldSimple>
      <w:r>
        <w:t>:Staff Salary</w:t>
      </w:r>
    </w:p>
    <w:p w14:paraId="12F529F3" w14:textId="62571DA7" w:rsidR="00B050F4" w:rsidRDefault="00B050F4" w:rsidP="00B050F4"/>
    <w:p w14:paraId="4319695B" w14:textId="40EBB228" w:rsidR="00B050F4" w:rsidRDefault="00B050F4" w:rsidP="00B050F4"/>
    <w:p w14:paraId="2D1E8A2A" w14:textId="6248E531" w:rsidR="00B050F4" w:rsidRDefault="00B050F4" w:rsidP="00B050F4">
      <w:r>
        <w:t>6.Project Detail</w:t>
      </w:r>
      <w:r w:rsidR="001170A3">
        <w:t xml:space="preserve"> Planning</w:t>
      </w:r>
      <w:r>
        <w:t xml:space="preserve"> (Costing)</w:t>
      </w:r>
    </w:p>
    <w:p w14:paraId="218D8482" w14:textId="10590A39" w:rsidR="001170A3" w:rsidRDefault="001170A3" w:rsidP="00B050F4">
      <w:r>
        <w:rPr>
          <w:noProof/>
        </w:rPr>
        <w:lastRenderedPageBreak/>
        <w:drawing>
          <wp:inline distT="0" distB="0" distL="0" distR="0" wp14:anchorId="42E9E474" wp14:editId="59A7321A">
            <wp:extent cx="4732020" cy="6309360"/>
            <wp:effectExtent l="0" t="7620" r="381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0"/>
                    <a:stretch>
                      <a:fillRect/>
                    </a:stretch>
                  </pic:blipFill>
                  <pic:spPr>
                    <a:xfrm rot="16200000">
                      <a:off x="0" y="0"/>
                      <a:ext cx="4732020" cy="6309360"/>
                    </a:xfrm>
                    <a:prstGeom prst="rect">
                      <a:avLst/>
                    </a:prstGeom>
                  </pic:spPr>
                </pic:pic>
              </a:graphicData>
            </a:graphic>
          </wp:inline>
        </w:drawing>
      </w:r>
    </w:p>
    <w:p w14:paraId="3624F3F8" w14:textId="05D3FC7A" w:rsidR="00B050F4" w:rsidRPr="00B050F4" w:rsidRDefault="001170A3" w:rsidP="001170A3">
      <w:pPr>
        <w:pStyle w:val="Caption"/>
      </w:pPr>
      <w:r>
        <w:t xml:space="preserve">Figure </w:t>
      </w:r>
      <w:fldSimple w:instr=" SEQ Figure \* ARABIC ">
        <w:r w:rsidR="009F1BE9">
          <w:rPr>
            <w:noProof/>
          </w:rPr>
          <w:t>14</w:t>
        </w:r>
      </w:fldSimple>
      <w:r>
        <w:t>:Project Planning1</w:t>
      </w:r>
    </w:p>
    <w:p w14:paraId="4DA762E8" w14:textId="77777777" w:rsidR="001170A3" w:rsidRDefault="001170A3" w:rsidP="001170A3">
      <w:pPr>
        <w:keepNext/>
        <w:spacing w:after="200"/>
      </w:pPr>
      <w:r>
        <w:rPr>
          <w:noProof/>
        </w:rPr>
        <w:lastRenderedPageBreak/>
        <w:drawing>
          <wp:inline distT="0" distB="0" distL="0" distR="0" wp14:anchorId="111BDF15" wp14:editId="145E4662">
            <wp:extent cx="5025224" cy="6700298"/>
            <wp:effectExtent l="0" t="0" r="4445"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1"/>
                    <a:stretch>
                      <a:fillRect/>
                    </a:stretch>
                  </pic:blipFill>
                  <pic:spPr>
                    <a:xfrm>
                      <a:off x="0" y="0"/>
                      <a:ext cx="5032471" cy="6709960"/>
                    </a:xfrm>
                    <a:prstGeom prst="rect">
                      <a:avLst/>
                    </a:prstGeom>
                  </pic:spPr>
                </pic:pic>
              </a:graphicData>
            </a:graphic>
          </wp:inline>
        </w:drawing>
      </w:r>
    </w:p>
    <w:p w14:paraId="29B967A0" w14:textId="09206F2E" w:rsidR="001170A3" w:rsidRDefault="001170A3" w:rsidP="0066533D">
      <w:pPr>
        <w:pStyle w:val="Caption"/>
      </w:pPr>
      <w:r>
        <w:t xml:space="preserve">Figure </w:t>
      </w:r>
      <w:fldSimple w:instr=" SEQ Figure \* ARABIC ">
        <w:r w:rsidR="009F1BE9">
          <w:rPr>
            <w:noProof/>
          </w:rPr>
          <w:t>15</w:t>
        </w:r>
      </w:fldSimple>
      <w:r>
        <w:t>:Proj</w:t>
      </w:r>
      <w:r w:rsidR="0066533D">
        <w:t>ect Planning2</w:t>
      </w:r>
    </w:p>
    <w:p w14:paraId="70B6B723" w14:textId="77777777" w:rsidR="0066533D" w:rsidRDefault="0066533D" w:rsidP="001170A3"/>
    <w:p w14:paraId="1241AB1A" w14:textId="07EB80BE" w:rsidR="001170A3" w:rsidRDefault="001170A3" w:rsidP="001170A3">
      <w:r>
        <w:lastRenderedPageBreak/>
        <w:t>1.Raw Material Inventory And Purchasing Process:</w:t>
      </w:r>
    </w:p>
    <w:p w14:paraId="063D3877" w14:textId="77777777" w:rsidR="001170A3" w:rsidRDefault="001170A3" w:rsidP="001170A3"/>
    <w:p w14:paraId="72128549" w14:textId="0A31B034" w:rsidR="001170A3" w:rsidRDefault="001170A3" w:rsidP="001170A3">
      <w:pPr>
        <w:keepNext/>
      </w:pPr>
      <w:r>
        <w:rPr>
          <w:noProof/>
        </w:rPr>
        <w:drawing>
          <wp:inline distT="0" distB="0" distL="0" distR="0" wp14:anchorId="6ECF0197" wp14:editId="06F615DF">
            <wp:extent cx="4943475" cy="6011186"/>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32"/>
                    <a:stretch>
                      <a:fillRect/>
                    </a:stretch>
                  </pic:blipFill>
                  <pic:spPr>
                    <a:xfrm>
                      <a:off x="0" y="0"/>
                      <a:ext cx="4946839" cy="6015276"/>
                    </a:xfrm>
                    <a:prstGeom prst="rect">
                      <a:avLst/>
                    </a:prstGeom>
                  </pic:spPr>
                </pic:pic>
              </a:graphicData>
            </a:graphic>
          </wp:inline>
        </w:drawing>
      </w:r>
    </w:p>
    <w:p w14:paraId="189AB1FE" w14:textId="425716E5" w:rsidR="001170A3" w:rsidRDefault="001170A3" w:rsidP="001170A3">
      <w:pPr>
        <w:pStyle w:val="Caption"/>
      </w:pPr>
      <w:r>
        <w:t>Figure</w:t>
      </w:r>
      <w:r w:rsidR="0066533D">
        <w:t>16</w:t>
      </w:r>
      <w:r>
        <w:t>:Requirement Sending to purchase</w:t>
      </w:r>
    </w:p>
    <w:p w14:paraId="2781D63C" w14:textId="3B047FC2" w:rsidR="001170A3" w:rsidRDefault="001170A3" w:rsidP="001170A3"/>
    <w:p w14:paraId="5AD9BEFC" w14:textId="77777777" w:rsidR="0066533D" w:rsidRDefault="001170A3" w:rsidP="001170A3">
      <w:pPr>
        <w:pStyle w:val="Caption"/>
      </w:pPr>
      <w:r>
        <w:rPr>
          <w:noProof/>
        </w:rPr>
        <w:lastRenderedPageBreak/>
        <w:drawing>
          <wp:inline distT="0" distB="0" distL="0" distR="0" wp14:anchorId="65B16606" wp14:editId="633AFD94">
            <wp:extent cx="5521198" cy="7021002"/>
            <wp:effectExtent l="0" t="0" r="381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3"/>
                    <a:stretch>
                      <a:fillRect/>
                    </a:stretch>
                  </pic:blipFill>
                  <pic:spPr>
                    <a:xfrm>
                      <a:off x="0" y="0"/>
                      <a:ext cx="5530110" cy="7032335"/>
                    </a:xfrm>
                    <a:prstGeom prst="rect">
                      <a:avLst/>
                    </a:prstGeom>
                  </pic:spPr>
                </pic:pic>
              </a:graphicData>
            </a:graphic>
          </wp:inline>
        </w:drawing>
      </w:r>
    </w:p>
    <w:p w14:paraId="11994BC4" w14:textId="5B2DBA6D" w:rsidR="00946303" w:rsidRDefault="001170A3" w:rsidP="0066533D">
      <w:pPr>
        <w:pStyle w:val="Caption"/>
      </w:pPr>
      <w:r>
        <w:t xml:space="preserve">Figure </w:t>
      </w:r>
      <w:r w:rsidR="0066533D">
        <w:t>17</w:t>
      </w:r>
      <w:r>
        <w:t>:Requirement Sending2</w:t>
      </w:r>
      <w:r w:rsidR="00946303">
        <w:br w:type="page"/>
      </w:r>
    </w:p>
    <w:p w14:paraId="1F13F85E" w14:textId="77777777" w:rsidR="0066533D" w:rsidRDefault="001170A3" w:rsidP="0066533D">
      <w:pPr>
        <w:keepNext/>
        <w:spacing w:after="200"/>
      </w:pPr>
      <w:r>
        <w:rPr>
          <w:noProof/>
        </w:rPr>
        <w:lastRenderedPageBreak/>
        <w:drawing>
          <wp:inline distT="0" distB="0" distL="0" distR="0" wp14:anchorId="1CE51F01" wp14:editId="50B5E2AA">
            <wp:extent cx="5550528" cy="698124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4"/>
                    <a:stretch>
                      <a:fillRect/>
                    </a:stretch>
                  </pic:blipFill>
                  <pic:spPr>
                    <a:xfrm>
                      <a:off x="0" y="0"/>
                      <a:ext cx="5558585" cy="6991379"/>
                    </a:xfrm>
                    <a:prstGeom prst="rect">
                      <a:avLst/>
                    </a:prstGeom>
                  </pic:spPr>
                </pic:pic>
              </a:graphicData>
            </a:graphic>
          </wp:inline>
        </w:drawing>
      </w:r>
    </w:p>
    <w:p w14:paraId="32598597" w14:textId="092BB9DF" w:rsidR="00946303" w:rsidRDefault="0066533D" w:rsidP="0066533D">
      <w:pPr>
        <w:pStyle w:val="Caption"/>
      </w:pPr>
      <w:r>
        <w:t>Figure 18: Requirement Sending 3</w:t>
      </w:r>
    </w:p>
    <w:p w14:paraId="00795F49" w14:textId="4DB5157A" w:rsidR="0066533D" w:rsidRPr="0066533D" w:rsidRDefault="0066533D" w:rsidP="0066533D">
      <w:r>
        <w:rPr>
          <w:noProof/>
        </w:rPr>
        <w:lastRenderedPageBreak/>
        <w:drawing>
          <wp:inline distT="0" distB="0" distL="0" distR="0" wp14:anchorId="3705C9E7" wp14:editId="596145B9">
            <wp:extent cx="6309360" cy="47320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35"/>
                    <a:stretch>
                      <a:fillRect/>
                    </a:stretch>
                  </pic:blipFill>
                  <pic:spPr>
                    <a:xfrm>
                      <a:off x="0" y="0"/>
                      <a:ext cx="6309360" cy="4732020"/>
                    </a:xfrm>
                    <a:prstGeom prst="rect">
                      <a:avLst/>
                    </a:prstGeom>
                  </pic:spPr>
                </pic:pic>
              </a:graphicData>
            </a:graphic>
          </wp:inline>
        </w:drawing>
      </w:r>
    </w:p>
    <w:p w14:paraId="5AB16D61" w14:textId="4A04EE27" w:rsidR="00946303" w:rsidRDefault="0066533D" w:rsidP="0066533D">
      <w:pPr>
        <w:pStyle w:val="Caption"/>
      </w:pPr>
      <w:r>
        <w:t>Figure 19:Requirement Form</w:t>
      </w:r>
    </w:p>
    <w:p w14:paraId="29C585DB" w14:textId="19ACFD4D" w:rsidR="0066533D" w:rsidRDefault="0066533D" w:rsidP="0066533D"/>
    <w:p w14:paraId="1C7E252D" w14:textId="03FBAA64" w:rsidR="0066533D" w:rsidRPr="0066533D" w:rsidRDefault="0066533D" w:rsidP="0066533D"/>
    <w:p w14:paraId="18C195B3" w14:textId="77777777" w:rsidR="00947ECD" w:rsidRDefault="00947ECD" w:rsidP="001F0AF0">
      <w:pPr>
        <w:spacing w:after="200"/>
      </w:pPr>
    </w:p>
    <w:p w14:paraId="5EAC1706" w14:textId="77777777" w:rsidR="00947ECD" w:rsidRDefault="00947ECD" w:rsidP="001F0AF0">
      <w:pPr>
        <w:spacing w:after="200"/>
      </w:pPr>
    </w:p>
    <w:p w14:paraId="047482B1" w14:textId="77777777" w:rsidR="00947ECD" w:rsidRDefault="00947ECD" w:rsidP="001F0AF0">
      <w:pPr>
        <w:spacing w:after="200"/>
      </w:pPr>
    </w:p>
    <w:p w14:paraId="4B435740" w14:textId="77777777" w:rsidR="00947ECD" w:rsidRDefault="00947ECD" w:rsidP="001F0AF0">
      <w:pPr>
        <w:spacing w:after="200"/>
      </w:pPr>
    </w:p>
    <w:p w14:paraId="0034333A" w14:textId="77777777" w:rsidR="00947ECD" w:rsidRDefault="00947ECD" w:rsidP="001F0AF0">
      <w:pPr>
        <w:spacing w:after="200"/>
      </w:pPr>
    </w:p>
    <w:p w14:paraId="2E03CD49" w14:textId="71771381" w:rsidR="00946303" w:rsidRDefault="0066533D" w:rsidP="001F0AF0">
      <w:pPr>
        <w:spacing w:after="200"/>
      </w:pPr>
      <w:r>
        <w:lastRenderedPageBreak/>
        <w:t xml:space="preserve">8.Raw Material Receiving Process And Bill </w:t>
      </w:r>
      <w:proofErr w:type="spellStart"/>
      <w:r>
        <w:t>payement</w:t>
      </w:r>
      <w:proofErr w:type="spellEnd"/>
      <w:r>
        <w:t>:</w:t>
      </w:r>
    </w:p>
    <w:p w14:paraId="2288235B" w14:textId="77777777" w:rsidR="0066533D" w:rsidRDefault="0066533D" w:rsidP="0066533D">
      <w:pPr>
        <w:keepNext/>
        <w:spacing w:after="200"/>
      </w:pPr>
      <w:r>
        <w:rPr>
          <w:noProof/>
        </w:rPr>
        <w:drawing>
          <wp:inline distT="0" distB="0" distL="0" distR="0" wp14:anchorId="68EEE8CA" wp14:editId="409B4BC5">
            <wp:extent cx="6309360" cy="47320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6"/>
                    <a:stretch>
                      <a:fillRect/>
                    </a:stretch>
                  </pic:blipFill>
                  <pic:spPr>
                    <a:xfrm>
                      <a:off x="0" y="0"/>
                      <a:ext cx="6309360" cy="4732020"/>
                    </a:xfrm>
                    <a:prstGeom prst="rect">
                      <a:avLst/>
                    </a:prstGeom>
                  </pic:spPr>
                </pic:pic>
              </a:graphicData>
            </a:graphic>
          </wp:inline>
        </w:drawing>
      </w:r>
    </w:p>
    <w:p w14:paraId="51EB28F9" w14:textId="054A2F06" w:rsidR="0066533D" w:rsidRDefault="0066533D" w:rsidP="0066533D">
      <w:pPr>
        <w:pStyle w:val="Caption"/>
      </w:pPr>
      <w:r>
        <w:t>Figure</w:t>
      </w:r>
      <w:r w:rsidR="00947ECD">
        <w:t xml:space="preserve"> 20</w:t>
      </w:r>
      <w:r>
        <w:t xml:space="preserve">:Raw </w:t>
      </w:r>
      <w:proofErr w:type="spellStart"/>
      <w:r>
        <w:t>MateriaL</w:t>
      </w:r>
      <w:proofErr w:type="spellEnd"/>
      <w:r>
        <w:t xml:space="preserve"> </w:t>
      </w:r>
      <w:proofErr w:type="spellStart"/>
      <w:r>
        <w:t>Recieving</w:t>
      </w:r>
      <w:proofErr w:type="spellEnd"/>
      <w:r>
        <w:t xml:space="preserve"> Form</w:t>
      </w:r>
    </w:p>
    <w:p w14:paraId="5FFD875E" w14:textId="1C3F18BD" w:rsidR="000D3C32" w:rsidRDefault="0066533D" w:rsidP="000D3C32">
      <w:pPr>
        <w:pStyle w:val="Caption"/>
      </w:pPr>
      <w:r>
        <w:rPr>
          <w:noProof/>
        </w:rPr>
        <w:lastRenderedPageBreak/>
        <w:drawing>
          <wp:inline distT="0" distB="0" distL="0" distR="0" wp14:anchorId="61BAD57C" wp14:editId="51E60313">
            <wp:extent cx="5398936" cy="64074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7"/>
                    <a:stretch>
                      <a:fillRect/>
                    </a:stretch>
                  </pic:blipFill>
                  <pic:spPr>
                    <a:xfrm>
                      <a:off x="0" y="0"/>
                      <a:ext cx="5407070" cy="6417130"/>
                    </a:xfrm>
                    <a:prstGeom prst="rect">
                      <a:avLst/>
                    </a:prstGeom>
                  </pic:spPr>
                </pic:pic>
              </a:graphicData>
            </a:graphic>
          </wp:inline>
        </w:drawing>
      </w:r>
      <w:r w:rsidR="000D3C32">
        <w:t xml:space="preserve"> </w:t>
      </w:r>
    </w:p>
    <w:p w14:paraId="3BA4BA3D" w14:textId="21A7376C" w:rsidR="000D3C32" w:rsidRPr="000D3C32" w:rsidRDefault="000D3C32" w:rsidP="000D3C32">
      <w:pPr>
        <w:pStyle w:val="Caption"/>
      </w:pPr>
      <w:r>
        <w:t>Figure 21 : Raw Material Bill(Sanitary)</w:t>
      </w:r>
    </w:p>
    <w:p w14:paraId="0ADA9B29" w14:textId="09B0D58F" w:rsidR="000D3C32" w:rsidRDefault="000D3C32" w:rsidP="000D3C32">
      <w:pPr>
        <w:pStyle w:val="Caption"/>
      </w:pPr>
      <w:r>
        <w:rPr>
          <w:noProof/>
        </w:rPr>
        <w:lastRenderedPageBreak/>
        <w:drawing>
          <wp:inline distT="0" distB="0" distL="0" distR="0" wp14:anchorId="52C66101" wp14:editId="05028890">
            <wp:extent cx="5068957" cy="6758609"/>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8"/>
                    <a:stretch>
                      <a:fillRect/>
                    </a:stretch>
                  </pic:blipFill>
                  <pic:spPr>
                    <a:xfrm>
                      <a:off x="0" y="0"/>
                      <a:ext cx="5068957" cy="6758609"/>
                    </a:xfrm>
                    <a:prstGeom prst="rect">
                      <a:avLst/>
                    </a:prstGeom>
                  </pic:spPr>
                </pic:pic>
              </a:graphicData>
            </a:graphic>
          </wp:inline>
        </w:drawing>
      </w:r>
    </w:p>
    <w:p w14:paraId="74EB4B24" w14:textId="4F3B4DEC" w:rsidR="0066533D" w:rsidRDefault="000D3C32" w:rsidP="000D3C32">
      <w:pPr>
        <w:pStyle w:val="Caption"/>
      </w:pPr>
      <w:r>
        <w:t>Figure 22 : Bill (Electric)</w:t>
      </w:r>
    </w:p>
    <w:p w14:paraId="7253C097" w14:textId="2D334D52" w:rsidR="00947ECD" w:rsidRPr="00947ECD" w:rsidRDefault="000D3C32" w:rsidP="00947ECD">
      <w:r>
        <w:rPr>
          <w:noProof/>
        </w:rPr>
        <w:lastRenderedPageBreak/>
        <w:drawing>
          <wp:inline distT="0" distB="0" distL="0" distR="0" wp14:anchorId="242A192F" wp14:editId="63F6A209">
            <wp:extent cx="4732020" cy="6309360"/>
            <wp:effectExtent l="0" t="7620" r="381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9"/>
                    <a:stretch>
                      <a:fillRect/>
                    </a:stretch>
                  </pic:blipFill>
                  <pic:spPr>
                    <a:xfrm rot="16200000">
                      <a:off x="0" y="0"/>
                      <a:ext cx="4732020" cy="6309360"/>
                    </a:xfrm>
                    <a:prstGeom prst="rect">
                      <a:avLst/>
                    </a:prstGeom>
                  </pic:spPr>
                </pic:pic>
              </a:graphicData>
            </a:graphic>
          </wp:inline>
        </w:drawing>
      </w:r>
    </w:p>
    <w:p w14:paraId="3B2BBBEB" w14:textId="4DAA52D4" w:rsidR="00946303" w:rsidRDefault="000D3C32" w:rsidP="000D3C32">
      <w:pPr>
        <w:pStyle w:val="Caption"/>
      </w:pPr>
      <w:r>
        <w:t>Figure23:Raw Material Receiving Detail</w:t>
      </w:r>
    </w:p>
    <w:p w14:paraId="41AAB0ED" w14:textId="77777777" w:rsidR="0026217D" w:rsidRDefault="0026217D" w:rsidP="0026217D">
      <w:pPr>
        <w:keepNext/>
      </w:pPr>
      <w:r>
        <w:rPr>
          <w:noProof/>
        </w:rPr>
        <w:lastRenderedPageBreak/>
        <w:drawing>
          <wp:inline distT="0" distB="0" distL="0" distR="0" wp14:anchorId="32C9914D" wp14:editId="6DBE4674">
            <wp:extent cx="4890052" cy="6520069"/>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0"/>
                    <a:stretch>
                      <a:fillRect/>
                    </a:stretch>
                  </pic:blipFill>
                  <pic:spPr>
                    <a:xfrm>
                      <a:off x="0" y="0"/>
                      <a:ext cx="4897609" cy="6530145"/>
                    </a:xfrm>
                    <a:prstGeom prst="rect">
                      <a:avLst/>
                    </a:prstGeom>
                  </pic:spPr>
                </pic:pic>
              </a:graphicData>
            </a:graphic>
          </wp:inline>
        </w:drawing>
      </w:r>
    </w:p>
    <w:p w14:paraId="1A386962" w14:textId="3EB8FBC9" w:rsidR="0026217D" w:rsidRPr="0026217D" w:rsidRDefault="0026217D" w:rsidP="0026217D">
      <w:pPr>
        <w:pStyle w:val="Caption"/>
      </w:pPr>
      <w:r>
        <w:t xml:space="preserve">Figure 24:Raw Material </w:t>
      </w:r>
      <w:proofErr w:type="spellStart"/>
      <w:r>
        <w:t>Recieving</w:t>
      </w:r>
      <w:proofErr w:type="spellEnd"/>
      <w:r>
        <w:t xml:space="preserve"> Detail(Sand)</w:t>
      </w:r>
    </w:p>
    <w:p w14:paraId="19C3799A" w14:textId="77777777" w:rsidR="000D3C32" w:rsidRPr="000D3C32" w:rsidRDefault="000D3C32" w:rsidP="000D3C32"/>
    <w:p w14:paraId="0E3F519E" w14:textId="3CBC59F1" w:rsidR="00946303" w:rsidRDefault="00946303" w:rsidP="001F0AF0">
      <w:pPr>
        <w:spacing w:after="200"/>
      </w:pPr>
    </w:p>
    <w:p w14:paraId="73664B9B" w14:textId="77777777" w:rsidR="0026217D" w:rsidRDefault="0026217D">
      <w:pPr>
        <w:spacing w:after="200"/>
      </w:pPr>
      <w:r>
        <w:lastRenderedPageBreak/>
        <w:t>9.Raw Material Inventory and Stock Management</w:t>
      </w:r>
    </w:p>
    <w:p w14:paraId="487B9B6D" w14:textId="77777777" w:rsidR="0026217D" w:rsidRDefault="0026217D" w:rsidP="0026217D">
      <w:pPr>
        <w:pStyle w:val="Caption"/>
      </w:pPr>
      <w:r>
        <w:rPr>
          <w:noProof/>
        </w:rPr>
        <w:drawing>
          <wp:inline distT="0" distB="0" distL="0" distR="0" wp14:anchorId="0C673338" wp14:editId="46BADECA">
            <wp:extent cx="6309360" cy="473202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1"/>
                    <a:stretch>
                      <a:fillRect/>
                    </a:stretch>
                  </pic:blipFill>
                  <pic:spPr>
                    <a:xfrm>
                      <a:off x="0" y="0"/>
                      <a:ext cx="6309360" cy="4732020"/>
                    </a:xfrm>
                    <a:prstGeom prst="rect">
                      <a:avLst/>
                    </a:prstGeom>
                  </pic:spPr>
                </pic:pic>
              </a:graphicData>
            </a:graphic>
          </wp:inline>
        </w:drawing>
      </w:r>
    </w:p>
    <w:p w14:paraId="7A5B1977" w14:textId="77777777" w:rsidR="00555A95" w:rsidRDefault="0026217D" w:rsidP="0026217D">
      <w:pPr>
        <w:pStyle w:val="Caption"/>
      </w:pPr>
      <w:r>
        <w:t>Figure</w:t>
      </w:r>
      <w:r w:rsidR="001C2841">
        <w:t xml:space="preserve"> </w:t>
      </w:r>
      <w:r w:rsidR="00F665FD">
        <w:t>25</w:t>
      </w:r>
      <w:r>
        <w:t xml:space="preserve"> : Raw </w:t>
      </w:r>
      <w:proofErr w:type="spellStart"/>
      <w:r>
        <w:t>Maerial</w:t>
      </w:r>
      <w:proofErr w:type="spellEnd"/>
      <w:r>
        <w:t xml:space="preserve"> Stock (MS ROD)</w:t>
      </w:r>
    </w:p>
    <w:p w14:paraId="006C52C9" w14:textId="77777777" w:rsidR="00555A95" w:rsidRDefault="00555A95" w:rsidP="0026217D">
      <w:pPr>
        <w:pStyle w:val="Caption"/>
      </w:pPr>
    </w:p>
    <w:p w14:paraId="508A64A5" w14:textId="77777777" w:rsidR="00555A95" w:rsidRDefault="00555A95" w:rsidP="0026217D">
      <w:pPr>
        <w:pStyle w:val="Caption"/>
      </w:pPr>
    </w:p>
    <w:p w14:paraId="7A84DC6F" w14:textId="77777777" w:rsidR="00555A95" w:rsidRDefault="00555A95" w:rsidP="00555A95">
      <w:pPr>
        <w:spacing w:after="200"/>
      </w:pPr>
    </w:p>
    <w:p w14:paraId="45D07842" w14:textId="77777777" w:rsidR="00555A95" w:rsidRDefault="00555A95" w:rsidP="00555A95">
      <w:pPr>
        <w:spacing w:after="200"/>
      </w:pPr>
    </w:p>
    <w:p w14:paraId="0D1F2667" w14:textId="77777777" w:rsidR="00555A95" w:rsidRDefault="00555A95" w:rsidP="00555A95">
      <w:pPr>
        <w:spacing w:after="200"/>
      </w:pPr>
    </w:p>
    <w:p w14:paraId="494F4358" w14:textId="77777777" w:rsidR="00555A95" w:rsidRDefault="00555A95" w:rsidP="00555A95">
      <w:pPr>
        <w:spacing w:after="200"/>
      </w:pPr>
    </w:p>
    <w:p w14:paraId="2A0646F3" w14:textId="7F10F9E2" w:rsidR="00555A95" w:rsidRDefault="00555A95" w:rsidP="00555A95">
      <w:pPr>
        <w:spacing w:after="200"/>
      </w:pPr>
      <w:r>
        <w:lastRenderedPageBreak/>
        <w:t>10</w:t>
      </w:r>
      <w:r>
        <w:t>.</w:t>
      </w:r>
      <w:r>
        <w:t>SubContract Management</w:t>
      </w:r>
    </w:p>
    <w:p w14:paraId="21056083" w14:textId="69C55668" w:rsidR="00555A95" w:rsidRDefault="00555A95" w:rsidP="00555A95">
      <w:pPr>
        <w:spacing w:after="200"/>
      </w:pPr>
      <w:r>
        <w:rPr>
          <w:noProof/>
        </w:rPr>
        <w:drawing>
          <wp:inline distT="0" distB="0" distL="0" distR="0" wp14:anchorId="1269C8DB" wp14:editId="336FF6D8">
            <wp:extent cx="4732020" cy="6309360"/>
            <wp:effectExtent l="0" t="7620" r="381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2"/>
                    <a:stretch>
                      <a:fillRect/>
                    </a:stretch>
                  </pic:blipFill>
                  <pic:spPr>
                    <a:xfrm rot="16200000">
                      <a:off x="0" y="0"/>
                      <a:ext cx="4732020" cy="6309360"/>
                    </a:xfrm>
                    <a:prstGeom prst="rect">
                      <a:avLst/>
                    </a:prstGeom>
                  </pic:spPr>
                </pic:pic>
              </a:graphicData>
            </a:graphic>
          </wp:inline>
        </w:drawing>
      </w:r>
    </w:p>
    <w:p w14:paraId="5290C42C" w14:textId="2FC2834D" w:rsidR="00555A95" w:rsidRDefault="00555A95" w:rsidP="00555A95">
      <w:pPr>
        <w:pStyle w:val="Caption"/>
      </w:pPr>
      <w:r>
        <w:t xml:space="preserve">Figure </w:t>
      </w:r>
      <w:fldSimple w:instr=" SEQ Figure \* ARABIC ">
        <w:r w:rsidR="009F1BE9">
          <w:rPr>
            <w:noProof/>
          </w:rPr>
          <w:t>16</w:t>
        </w:r>
      </w:fldSimple>
      <w:r>
        <w:t xml:space="preserve">: List Of </w:t>
      </w:r>
      <w:proofErr w:type="spellStart"/>
      <w:r>
        <w:t>SubContracts</w:t>
      </w:r>
      <w:proofErr w:type="spellEnd"/>
      <w:r>
        <w:t xml:space="preserve"> and Details</w:t>
      </w:r>
    </w:p>
    <w:p w14:paraId="7BC894F4" w14:textId="77777777" w:rsidR="00555A95" w:rsidRPr="00555A95" w:rsidRDefault="00555A95" w:rsidP="00555A95"/>
    <w:p w14:paraId="79DD8A09" w14:textId="77777777" w:rsidR="00555A95" w:rsidRDefault="00555A95" w:rsidP="00555A95">
      <w:pPr>
        <w:spacing w:after="200"/>
      </w:pPr>
    </w:p>
    <w:p w14:paraId="44646272" w14:textId="77777777" w:rsidR="00555A95" w:rsidRDefault="00555A95" w:rsidP="00555A95">
      <w:pPr>
        <w:spacing w:after="200"/>
      </w:pPr>
    </w:p>
    <w:p w14:paraId="53593742" w14:textId="77777777" w:rsidR="00555A95" w:rsidRDefault="00555A95" w:rsidP="00555A95">
      <w:pPr>
        <w:spacing w:after="200"/>
      </w:pPr>
    </w:p>
    <w:p w14:paraId="2CC77D35" w14:textId="77777777" w:rsidR="00555A95" w:rsidRDefault="00555A95" w:rsidP="00555A95">
      <w:pPr>
        <w:spacing w:after="200"/>
      </w:pPr>
    </w:p>
    <w:p w14:paraId="3931BF55" w14:textId="77777777" w:rsidR="00555A95" w:rsidRDefault="00555A95" w:rsidP="00555A95">
      <w:pPr>
        <w:spacing w:after="200"/>
      </w:pPr>
    </w:p>
    <w:p w14:paraId="79E3F5A2" w14:textId="77777777" w:rsidR="00555A95" w:rsidRDefault="00555A95" w:rsidP="00555A95">
      <w:pPr>
        <w:spacing w:after="200"/>
      </w:pPr>
      <w:r>
        <w:lastRenderedPageBreak/>
        <w:t>1</w:t>
      </w:r>
      <w:r>
        <w:t>1</w:t>
      </w:r>
      <w:r>
        <w:t>.</w:t>
      </w:r>
      <w:r>
        <w:t xml:space="preserve">Employee and Staff </w:t>
      </w:r>
      <w:proofErr w:type="spellStart"/>
      <w:r>
        <w:t>Attendence</w:t>
      </w:r>
      <w:proofErr w:type="spellEnd"/>
      <w:r>
        <w:t xml:space="preserve"> Management:</w:t>
      </w:r>
    </w:p>
    <w:p w14:paraId="3BE12C18" w14:textId="7935A7E6" w:rsidR="00555A95" w:rsidRDefault="00555A95" w:rsidP="00555A95">
      <w:pPr>
        <w:spacing w:after="200"/>
      </w:pPr>
      <w:r>
        <w:rPr>
          <w:noProof/>
        </w:rPr>
        <w:drawing>
          <wp:inline distT="0" distB="0" distL="0" distR="0" wp14:anchorId="37A6903F" wp14:editId="200D52D7">
            <wp:extent cx="4732020" cy="6309360"/>
            <wp:effectExtent l="0" t="7620" r="381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3"/>
                    <a:stretch>
                      <a:fillRect/>
                    </a:stretch>
                  </pic:blipFill>
                  <pic:spPr>
                    <a:xfrm rot="16200000">
                      <a:off x="0" y="0"/>
                      <a:ext cx="4732020" cy="6309360"/>
                    </a:xfrm>
                    <a:prstGeom prst="rect">
                      <a:avLst/>
                    </a:prstGeom>
                  </pic:spPr>
                </pic:pic>
              </a:graphicData>
            </a:graphic>
          </wp:inline>
        </w:drawing>
      </w:r>
    </w:p>
    <w:p w14:paraId="1A771F8A" w14:textId="79D3E191" w:rsidR="00E933D0" w:rsidRDefault="00E933D0" w:rsidP="00E933D0">
      <w:pPr>
        <w:pStyle w:val="Caption"/>
      </w:pPr>
      <w:r>
        <w:t xml:space="preserve">Figure </w:t>
      </w:r>
      <w:fldSimple w:instr=" SEQ Figure \* ARABIC ">
        <w:r w:rsidR="009F1BE9">
          <w:rPr>
            <w:noProof/>
          </w:rPr>
          <w:t>17</w:t>
        </w:r>
      </w:fldSimple>
      <w:r>
        <w:t xml:space="preserve">: </w:t>
      </w:r>
      <w:proofErr w:type="spellStart"/>
      <w:r>
        <w:t>Attendence</w:t>
      </w:r>
      <w:proofErr w:type="spellEnd"/>
      <w:r>
        <w:t xml:space="preserve"> sheet of the Workers</w:t>
      </w:r>
    </w:p>
    <w:p w14:paraId="4E3E4B9A" w14:textId="77777777" w:rsidR="00DD6A82" w:rsidRDefault="00DD6A82" w:rsidP="00DD6A82"/>
    <w:p w14:paraId="2FB63549" w14:textId="77777777" w:rsidR="00DD6A82" w:rsidRDefault="00DD6A82" w:rsidP="00DD6A82"/>
    <w:p w14:paraId="7E4DD839" w14:textId="77777777" w:rsidR="00DD6A82" w:rsidRDefault="00DD6A82" w:rsidP="00DD6A82"/>
    <w:p w14:paraId="70323518" w14:textId="77777777" w:rsidR="00DD6A82" w:rsidRDefault="00DD6A82" w:rsidP="00DD6A82"/>
    <w:p w14:paraId="1AE0DE12" w14:textId="77777777" w:rsidR="00DD6A82" w:rsidRDefault="00DD6A82" w:rsidP="00DD6A82"/>
    <w:p w14:paraId="7D683724" w14:textId="77777777" w:rsidR="00DD6A82" w:rsidRDefault="00DD6A82" w:rsidP="00DD6A82"/>
    <w:p w14:paraId="1CF8D2E8" w14:textId="77777777" w:rsidR="00DD6A82" w:rsidRDefault="00DD6A82" w:rsidP="00DD6A82"/>
    <w:p w14:paraId="2AC8FB00" w14:textId="77777777" w:rsidR="00DD6A82" w:rsidRDefault="00DD6A82" w:rsidP="00DD6A82"/>
    <w:p w14:paraId="74B58777" w14:textId="10BFD7DD" w:rsidR="00DD6A82" w:rsidRDefault="00DD6A82" w:rsidP="00DD6A82">
      <w:r>
        <w:lastRenderedPageBreak/>
        <w:t>12.Other Documents:</w:t>
      </w:r>
    </w:p>
    <w:p w14:paraId="3C65D49C" w14:textId="299A2676" w:rsidR="00DD6A82" w:rsidRDefault="00DD6A82" w:rsidP="00DD6A82"/>
    <w:p w14:paraId="19C242C7" w14:textId="5D5C4919" w:rsidR="00DD6A82" w:rsidRPr="00DD6A82" w:rsidRDefault="00DD6A82" w:rsidP="00DD6A82">
      <w:pPr>
        <w:pStyle w:val="ListParagraph"/>
        <w:numPr>
          <w:ilvl w:val="0"/>
          <w:numId w:val="24"/>
        </w:numPr>
      </w:pPr>
      <w:r>
        <w:t>Site Visitor Data</w:t>
      </w:r>
    </w:p>
    <w:p w14:paraId="6325D560" w14:textId="2850038F" w:rsidR="00555A95" w:rsidRDefault="00DD6A82" w:rsidP="00555A95">
      <w:pPr>
        <w:spacing w:after="200"/>
      </w:pPr>
      <w:r>
        <w:rPr>
          <w:noProof/>
        </w:rPr>
        <w:drawing>
          <wp:inline distT="0" distB="0" distL="0" distR="0" wp14:anchorId="606EBA02" wp14:editId="363EF529">
            <wp:extent cx="4732020" cy="6309360"/>
            <wp:effectExtent l="0" t="7620" r="381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4"/>
                    <a:stretch>
                      <a:fillRect/>
                    </a:stretch>
                  </pic:blipFill>
                  <pic:spPr>
                    <a:xfrm rot="16200000">
                      <a:off x="0" y="0"/>
                      <a:ext cx="4732020" cy="6309360"/>
                    </a:xfrm>
                    <a:prstGeom prst="rect">
                      <a:avLst/>
                    </a:prstGeom>
                  </pic:spPr>
                </pic:pic>
              </a:graphicData>
            </a:graphic>
          </wp:inline>
        </w:drawing>
      </w:r>
    </w:p>
    <w:p w14:paraId="20A53A60" w14:textId="336A1FD8" w:rsidR="00DD6A82" w:rsidRDefault="00DD6A82" w:rsidP="00DD6A82">
      <w:pPr>
        <w:pStyle w:val="Caption"/>
      </w:pPr>
      <w:r>
        <w:t xml:space="preserve">Figure </w:t>
      </w:r>
      <w:fldSimple w:instr=" SEQ Figure \* ARABIC ">
        <w:r w:rsidR="009F1BE9">
          <w:rPr>
            <w:noProof/>
          </w:rPr>
          <w:t>18</w:t>
        </w:r>
      </w:fldSimple>
      <w:r>
        <w:t>:Site Visitors</w:t>
      </w:r>
    </w:p>
    <w:p w14:paraId="7DB01FEC" w14:textId="77777777" w:rsidR="00CE7A88" w:rsidRDefault="00CE7A88" w:rsidP="00DD6A82"/>
    <w:p w14:paraId="02B2F262" w14:textId="77777777" w:rsidR="00CE7A88" w:rsidRDefault="00CE7A88" w:rsidP="00DD6A82"/>
    <w:p w14:paraId="4B4C878E" w14:textId="77777777" w:rsidR="00CE7A88" w:rsidRDefault="00CE7A88" w:rsidP="00DD6A82"/>
    <w:p w14:paraId="603E16DA" w14:textId="50C1EEC0" w:rsidR="00CE7A88" w:rsidRDefault="00CE7A88" w:rsidP="00CE7A88">
      <w:pPr>
        <w:jc w:val="center"/>
      </w:pPr>
      <w:r>
        <w:t>End of Data</w:t>
      </w:r>
    </w:p>
    <w:p w14:paraId="3623627D" w14:textId="6BC79014" w:rsidR="00DD6A82" w:rsidRPr="00DD6A82" w:rsidRDefault="00CE7A88" w:rsidP="00DD6A82">
      <w:r>
        <w:t>--------------------------------------------------------00-------------------------------------------------------</w:t>
      </w:r>
      <w:r w:rsidR="00DD6A82">
        <w:br/>
      </w:r>
    </w:p>
    <w:p w14:paraId="20D3504A" w14:textId="48212DA7" w:rsidR="00946303" w:rsidRDefault="00946303" w:rsidP="0026217D">
      <w:pPr>
        <w:pStyle w:val="Caption"/>
      </w:pPr>
    </w:p>
    <w:sectPr w:rsidR="00946303" w:rsidSect="007C7473">
      <w:headerReference w:type="even" r:id="rId45"/>
      <w:headerReference w:type="default" r:id="rId46"/>
      <w:footerReference w:type="even" r:id="rId4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42FEC" w14:textId="77777777" w:rsidR="00455338" w:rsidRDefault="00455338" w:rsidP="007057F4">
      <w:r>
        <w:separator/>
      </w:r>
    </w:p>
  </w:endnote>
  <w:endnote w:type="continuationSeparator" w:id="0">
    <w:p w14:paraId="0777DF4A" w14:textId="77777777" w:rsidR="00455338" w:rsidRDefault="0045533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0CC73" w14:textId="77777777" w:rsidR="00136006" w:rsidRDefault="00000000" w:rsidP="007057F4">
    <w:pPr>
      <w:pStyle w:val="Footer"/>
    </w:pPr>
    <w:sdt>
      <w:sdtPr>
        <w:rPr>
          <w:rFonts w:asciiTheme="majorHAnsi" w:eastAsiaTheme="majorEastAsia" w:hAnsiTheme="majorHAnsi" w:cstheme="majorBidi"/>
        </w:rPr>
        <w:id w:val="306900621"/>
        <w:placeholder>
          <w:docPart w:val="462AE919B7694FCF8FFA02E7F5F9D529"/>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0758" w14:textId="77777777" w:rsidR="00455338" w:rsidRDefault="00455338" w:rsidP="007057F4">
      <w:r>
        <w:separator/>
      </w:r>
    </w:p>
  </w:footnote>
  <w:footnote w:type="continuationSeparator" w:id="0">
    <w:p w14:paraId="183F0DF1" w14:textId="77777777" w:rsidR="00455338" w:rsidRDefault="0045533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00F2" w14:textId="77777777" w:rsidR="00136006" w:rsidRDefault="0049185C" w:rsidP="007057F4">
    <w:pPr>
      <w:pStyle w:val="Header"/>
    </w:pPr>
    <w:r>
      <w:t>Adventure Works Marketing Plan</w:t>
    </w:r>
  </w:p>
  <w:p w14:paraId="31D523C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881A897" w14:textId="77777777" w:rsidTr="007057F4">
      <w:trPr>
        <w:trHeight w:val="1712"/>
      </w:trPr>
      <w:tc>
        <w:tcPr>
          <w:tcW w:w="12311" w:type="dxa"/>
          <w:tcBorders>
            <w:top w:val="nil"/>
            <w:left w:val="nil"/>
            <w:bottom w:val="nil"/>
            <w:right w:val="nil"/>
          </w:tcBorders>
        </w:tcPr>
        <w:p w14:paraId="3B207DAA"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52935A05" wp14:editId="79F1625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935A05"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AAB6E6A"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DB7B724"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C573685" wp14:editId="07C2E3EB">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31E5FE8"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512D8DC8"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3AB91208"/>
    <w:multiLevelType w:val="hybridMultilevel"/>
    <w:tmpl w:val="DD36DCAE"/>
    <w:lvl w:ilvl="0" w:tplc="E8F0E6F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75DDD"/>
    <w:multiLevelType w:val="hybridMultilevel"/>
    <w:tmpl w:val="2AB26E82"/>
    <w:lvl w:ilvl="0" w:tplc="B8227B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5B5DDE"/>
    <w:multiLevelType w:val="hybridMultilevel"/>
    <w:tmpl w:val="00AE87F2"/>
    <w:lvl w:ilvl="0" w:tplc="A224B818">
      <w:start w:val="1"/>
      <w:numFmt w:val="decimal"/>
      <w:lvlText w:val="%1."/>
      <w:lvlJc w:val="left"/>
      <w:pPr>
        <w:ind w:left="2160" w:hanging="360"/>
      </w:pPr>
      <w:rPr>
        <w:rFonts w:ascii="Calibri" w:eastAsia="Calibri" w:hAnsi="Calibri" w:cs="Calibri" w:hint="default"/>
        <w:b w:val="0"/>
        <w:sz w:val="3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48D692A"/>
    <w:multiLevelType w:val="hybridMultilevel"/>
    <w:tmpl w:val="FB7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983272">
    <w:abstractNumId w:val="8"/>
  </w:num>
  <w:num w:numId="2" w16cid:durableId="1072191638">
    <w:abstractNumId w:val="20"/>
  </w:num>
  <w:num w:numId="3" w16cid:durableId="512188346">
    <w:abstractNumId w:val="21"/>
  </w:num>
  <w:num w:numId="4" w16cid:durableId="723333445">
    <w:abstractNumId w:val="22"/>
  </w:num>
  <w:num w:numId="5" w16cid:durableId="18173320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5684873">
    <w:abstractNumId w:val="10"/>
  </w:num>
  <w:num w:numId="7" w16cid:durableId="1567446869">
    <w:abstractNumId w:val="19"/>
  </w:num>
  <w:num w:numId="8" w16cid:durableId="1966042532">
    <w:abstractNumId w:val="7"/>
  </w:num>
  <w:num w:numId="9" w16cid:durableId="1544442998">
    <w:abstractNumId w:val="6"/>
  </w:num>
  <w:num w:numId="10" w16cid:durableId="1038625187">
    <w:abstractNumId w:val="5"/>
  </w:num>
  <w:num w:numId="11" w16cid:durableId="1994136241">
    <w:abstractNumId w:val="4"/>
  </w:num>
  <w:num w:numId="12" w16cid:durableId="53240526">
    <w:abstractNumId w:val="3"/>
  </w:num>
  <w:num w:numId="13" w16cid:durableId="2127305754">
    <w:abstractNumId w:val="2"/>
  </w:num>
  <w:num w:numId="14" w16cid:durableId="431900115">
    <w:abstractNumId w:val="1"/>
  </w:num>
  <w:num w:numId="15" w16cid:durableId="9962679">
    <w:abstractNumId w:val="0"/>
  </w:num>
  <w:num w:numId="16" w16cid:durableId="283855979">
    <w:abstractNumId w:val="12"/>
  </w:num>
  <w:num w:numId="17" w16cid:durableId="1830054532">
    <w:abstractNumId w:val="16"/>
  </w:num>
  <w:num w:numId="18" w16cid:durableId="1677001869">
    <w:abstractNumId w:val="9"/>
  </w:num>
  <w:num w:numId="19" w16cid:durableId="1955209544">
    <w:abstractNumId w:val="13"/>
  </w:num>
  <w:num w:numId="20" w16cid:durableId="574633409">
    <w:abstractNumId w:val="18"/>
  </w:num>
  <w:num w:numId="21" w16cid:durableId="1307782112">
    <w:abstractNumId w:val="17"/>
  </w:num>
  <w:num w:numId="22" w16cid:durableId="1972589595">
    <w:abstractNumId w:val="15"/>
  </w:num>
  <w:num w:numId="23" w16cid:durableId="1316957679">
    <w:abstractNumId w:val="11"/>
  </w:num>
  <w:num w:numId="24" w16cid:durableId="20073981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C36"/>
    <w:rsid w:val="000174F2"/>
    <w:rsid w:val="00067C92"/>
    <w:rsid w:val="000D3C32"/>
    <w:rsid w:val="001170A3"/>
    <w:rsid w:val="00136006"/>
    <w:rsid w:val="001449EC"/>
    <w:rsid w:val="00146CD2"/>
    <w:rsid w:val="001670A7"/>
    <w:rsid w:val="00181F7D"/>
    <w:rsid w:val="001A3C85"/>
    <w:rsid w:val="001B361F"/>
    <w:rsid w:val="001B4245"/>
    <w:rsid w:val="001C2841"/>
    <w:rsid w:val="001F0AF0"/>
    <w:rsid w:val="002178B9"/>
    <w:rsid w:val="0026217D"/>
    <w:rsid w:val="00276C77"/>
    <w:rsid w:val="00291712"/>
    <w:rsid w:val="002E0194"/>
    <w:rsid w:val="002E5157"/>
    <w:rsid w:val="00303EF8"/>
    <w:rsid w:val="00315432"/>
    <w:rsid w:val="0031771C"/>
    <w:rsid w:val="003620E2"/>
    <w:rsid w:val="003F5051"/>
    <w:rsid w:val="00420DF5"/>
    <w:rsid w:val="004371B6"/>
    <w:rsid w:val="00444C7B"/>
    <w:rsid w:val="00455338"/>
    <w:rsid w:val="0048718B"/>
    <w:rsid w:val="0049185C"/>
    <w:rsid w:val="004F2231"/>
    <w:rsid w:val="005112D1"/>
    <w:rsid w:val="0055035B"/>
    <w:rsid w:val="00555A95"/>
    <w:rsid w:val="005563E8"/>
    <w:rsid w:val="005B43CC"/>
    <w:rsid w:val="005C3643"/>
    <w:rsid w:val="005D35CE"/>
    <w:rsid w:val="0066533D"/>
    <w:rsid w:val="006768E5"/>
    <w:rsid w:val="0068500D"/>
    <w:rsid w:val="006C4EE4"/>
    <w:rsid w:val="007057F4"/>
    <w:rsid w:val="00706CC3"/>
    <w:rsid w:val="007417B3"/>
    <w:rsid w:val="00742102"/>
    <w:rsid w:val="00750AC4"/>
    <w:rsid w:val="00752958"/>
    <w:rsid w:val="00773B66"/>
    <w:rsid w:val="007A4AE0"/>
    <w:rsid w:val="007C0093"/>
    <w:rsid w:val="007C7473"/>
    <w:rsid w:val="007D26F1"/>
    <w:rsid w:val="007E5499"/>
    <w:rsid w:val="007F61C8"/>
    <w:rsid w:val="008253A5"/>
    <w:rsid w:val="008417CE"/>
    <w:rsid w:val="0084277E"/>
    <w:rsid w:val="008A3C95"/>
    <w:rsid w:val="008C386D"/>
    <w:rsid w:val="008C5106"/>
    <w:rsid w:val="008D5829"/>
    <w:rsid w:val="009363D2"/>
    <w:rsid w:val="00946303"/>
    <w:rsid w:val="00946F55"/>
    <w:rsid w:val="00947ECD"/>
    <w:rsid w:val="00965BD5"/>
    <w:rsid w:val="009875C8"/>
    <w:rsid w:val="00991D08"/>
    <w:rsid w:val="009950BA"/>
    <w:rsid w:val="009F1BE9"/>
    <w:rsid w:val="00A63DE6"/>
    <w:rsid w:val="00AD5CF0"/>
    <w:rsid w:val="00B00CF7"/>
    <w:rsid w:val="00B050F4"/>
    <w:rsid w:val="00B0688D"/>
    <w:rsid w:val="00B40525"/>
    <w:rsid w:val="00B41D82"/>
    <w:rsid w:val="00B90346"/>
    <w:rsid w:val="00BB5DC8"/>
    <w:rsid w:val="00BB6CAC"/>
    <w:rsid w:val="00BE297D"/>
    <w:rsid w:val="00BE7253"/>
    <w:rsid w:val="00C61139"/>
    <w:rsid w:val="00C911BF"/>
    <w:rsid w:val="00C92B32"/>
    <w:rsid w:val="00CA16E0"/>
    <w:rsid w:val="00CB0EE0"/>
    <w:rsid w:val="00CE0BC9"/>
    <w:rsid w:val="00CE7A88"/>
    <w:rsid w:val="00D12CA6"/>
    <w:rsid w:val="00D2045C"/>
    <w:rsid w:val="00D44D54"/>
    <w:rsid w:val="00D540AF"/>
    <w:rsid w:val="00D6093C"/>
    <w:rsid w:val="00D638C1"/>
    <w:rsid w:val="00D73D44"/>
    <w:rsid w:val="00D967AC"/>
    <w:rsid w:val="00DB7515"/>
    <w:rsid w:val="00DD6A82"/>
    <w:rsid w:val="00E50A4D"/>
    <w:rsid w:val="00E758BC"/>
    <w:rsid w:val="00E87779"/>
    <w:rsid w:val="00E933D0"/>
    <w:rsid w:val="00E95AFE"/>
    <w:rsid w:val="00ED3756"/>
    <w:rsid w:val="00EE6C36"/>
    <w:rsid w:val="00F43A02"/>
    <w:rsid w:val="00F45884"/>
    <w:rsid w:val="00F553FE"/>
    <w:rsid w:val="00F63939"/>
    <w:rsid w:val="00F665FD"/>
    <w:rsid w:val="00F876CB"/>
    <w:rsid w:val="00F91AD0"/>
    <w:rsid w:val="00FA43DB"/>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E76FD9"/>
  <w15:chartTrackingRefBased/>
  <w15:docId w15:val="{320FE654-DB6B-419F-B16D-9E791D680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A95"/>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276C77"/>
    <w:pPr>
      <w:ind w:left="720"/>
      <w:contextualSpacing/>
    </w:pPr>
  </w:style>
  <w:style w:type="paragraph" w:customStyle="1" w:styleId="Default">
    <w:name w:val="Default"/>
    <w:rsid w:val="00DB75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31771C"/>
    <w:pPr>
      <w:spacing w:after="200" w:line="240" w:lineRule="auto"/>
    </w:pPr>
    <w:rPr>
      <w:i/>
      <w:iCs/>
      <w:color w:val="29256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78">
      <w:bodyDiv w:val="1"/>
      <w:marLeft w:val="0"/>
      <w:marRight w:val="0"/>
      <w:marTop w:val="0"/>
      <w:marBottom w:val="0"/>
      <w:divBdr>
        <w:top w:val="none" w:sz="0" w:space="0" w:color="auto"/>
        <w:left w:val="none" w:sz="0" w:space="0" w:color="auto"/>
        <w:bottom w:val="none" w:sz="0" w:space="0" w:color="auto"/>
        <w:right w:val="none" w:sz="0" w:space="0" w:color="auto"/>
      </w:divBdr>
    </w:div>
    <w:div w:id="494804824">
      <w:bodyDiv w:val="1"/>
      <w:marLeft w:val="0"/>
      <w:marRight w:val="0"/>
      <w:marTop w:val="0"/>
      <w:marBottom w:val="0"/>
      <w:divBdr>
        <w:top w:val="none" w:sz="0" w:space="0" w:color="auto"/>
        <w:left w:val="none" w:sz="0" w:space="0" w:color="auto"/>
        <w:bottom w:val="none" w:sz="0" w:space="0" w:color="auto"/>
        <w:right w:val="none" w:sz="0" w:space="0" w:color="auto"/>
      </w:divBdr>
    </w:div>
    <w:div w:id="2052414357">
      <w:bodyDiv w:val="1"/>
      <w:marLeft w:val="0"/>
      <w:marRight w:val="0"/>
      <w:marTop w:val="0"/>
      <w:marBottom w:val="0"/>
      <w:divBdr>
        <w:top w:val="none" w:sz="0" w:space="0" w:color="auto"/>
        <w:left w:val="none" w:sz="0" w:space="0" w:color="auto"/>
        <w:bottom w:val="none" w:sz="0" w:space="0" w:color="auto"/>
        <w:right w:val="none" w:sz="0" w:space="0" w:color="auto"/>
      </w:divBdr>
    </w:div>
    <w:div w:id="209593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40.png"/><Relationship Id="rId7" Type="http://schemas.openxmlformats.org/officeDocument/2006/relationships/image" Target="media/image17.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3.svg"/><Relationship Id="rId5" Type="http://schemas.openxmlformats.org/officeDocument/2006/relationships/image" Target="media/image42.png"/><Relationship Id="rId4" Type="http://schemas.openxmlformats.org/officeDocument/2006/relationships/image" Target="media/image41.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ro%20Gaming\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2AE919B7694FCF8FFA02E7F5F9D529"/>
        <w:category>
          <w:name w:val="General"/>
          <w:gallery w:val="placeholder"/>
        </w:category>
        <w:types>
          <w:type w:val="bbPlcHdr"/>
        </w:types>
        <w:behaviors>
          <w:behavior w:val="content"/>
        </w:behaviors>
        <w:guid w:val="{F20E7625-4BDB-41EB-BAAB-3AD4C561CD85}"/>
      </w:docPartPr>
      <w:docPartBody>
        <w:p w:rsidR="00D04C02" w:rsidRDefault="00000000">
          <w:pPr>
            <w:pStyle w:val="462AE919B7694FCF8FFA02E7F5F9D529"/>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98"/>
    <w:rsid w:val="00142B20"/>
    <w:rsid w:val="00255598"/>
    <w:rsid w:val="00753148"/>
    <w:rsid w:val="00D04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2AE919B7694FCF8FFA02E7F5F9D529">
    <w:name w:val="462AE919B7694FCF8FFA02E7F5F9D529"/>
  </w:style>
  <w:style w:type="paragraph" w:customStyle="1" w:styleId="A104400CA8F046D3803D38BB786310DE">
    <w:name w:val="A104400CA8F046D3803D38BB786310DE"/>
  </w:style>
  <w:style w:type="paragraph" w:customStyle="1" w:styleId="E1665BEA1FD4451B8262159A44FDA1FF">
    <w:name w:val="E1665BEA1FD4451B8262159A44FDA1FF"/>
  </w:style>
  <w:style w:type="paragraph" w:customStyle="1" w:styleId="CED67E5C3CE74AB88687127305DFE367">
    <w:name w:val="CED67E5C3CE74AB88687127305DFE367"/>
    <w:rsid w:val="00D04C02"/>
  </w:style>
  <w:style w:type="paragraph" w:customStyle="1" w:styleId="75B793EAAEF1410CAF405B88B5DF1DE8">
    <w:name w:val="75B793EAAEF1410CAF405B88B5DF1DE8"/>
    <w:rsid w:val="00D04C02"/>
  </w:style>
  <w:style w:type="paragraph" w:customStyle="1" w:styleId="7E8E396EF98C497FB6CD113CE8417536">
    <w:name w:val="7E8E396EF98C497FB6CD113CE8417536"/>
    <w:rsid w:val="00D04C02"/>
  </w:style>
  <w:style w:type="paragraph" w:customStyle="1" w:styleId="7C2084C6D5614BFF97B26DBE66324A1B">
    <w:name w:val="7C2084C6D5614BFF97B26DBE66324A1B"/>
    <w:rsid w:val="00D04C02"/>
  </w:style>
  <w:style w:type="paragraph" w:customStyle="1" w:styleId="E67B8769B09C4B19B8D54EA4E515D0CC">
    <w:name w:val="E67B8769B09C4B19B8D54EA4E515D0CC"/>
    <w:rsid w:val="00D04C02"/>
  </w:style>
  <w:style w:type="paragraph" w:customStyle="1" w:styleId="163AEAD4C0CB4B3896325EE68CAC874D">
    <w:name w:val="163AEAD4C0CB4B3896325EE68CAC874D"/>
    <w:rsid w:val="00D04C02"/>
  </w:style>
  <w:style w:type="paragraph" w:customStyle="1" w:styleId="28CB62C6A67E46D497C1F20C9AED027C">
    <w:name w:val="28CB62C6A67E46D497C1F20C9AED027C"/>
    <w:rsid w:val="00D04C02"/>
  </w:style>
  <w:style w:type="paragraph" w:customStyle="1" w:styleId="107B9CC179994243B9BE439AF93D3900">
    <w:name w:val="107B9CC179994243B9BE439AF93D3900"/>
    <w:rsid w:val="00D04C02"/>
  </w:style>
  <w:style w:type="paragraph" w:customStyle="1" w:styleId="935ED1F4E8B244FCAF990BC72B3024DF">
    <w:name w:val="935ED1F4E8B244FCAF990BC72B3024DF"/>
    <w:rsid w:val="00D04C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6897-D7A6-44EF-A398-EAF732D8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4</TotalTime>
  <Pages>33</Pages>
  <Words>908</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 Gaming</dc:creator>
  <cp:keywords/>
  <dc:description/>
  <cp:lastModifiedBy>Sadman Hafiz</cp:lastModifiedBy>
  <cp:revision>3</cp:revision>
  <cp:lastPrinted>2023-03-15T00:00:00Z</cp:lastPrinted>
  <dcterms:created xsi:type="dcterms:W3CDTF">2023-03-15T00:00:00Z</dcterms:created>
  <dcterms:modified xsi:type="dcterms:W3CDTF">2023-03-15T00:03:00Z</dcterms:modified>
</cp:coreProperties>
</file>